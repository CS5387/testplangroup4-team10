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89F3F6" w14:textId="77777777" w:rsidR="00941D93" w:rsidRDefault="009E63E3">
      <w:pPr>
        <w:pStyle w:val="Title"/>
      </w:pPr>
      <w:r>
        <w:t>Database Table Editor</w:t>
      </w:r>
    </w:p>
    <w:p w14:paraId="536112E3" w14:textId="77777777" w:rsidR="00941D93" w:rsidRDefault="00941D93">
      <w:pPr>
        <w:pStyle w:val="Title"/>
      </w:pPr>
      <w:r>
        <w:t xml:space="preserve">Test plan  </w:t>
      </w:r>
    </w:p>
    <w:p w14:paraId="4E1E654E" w14:textId="77777777" w:rsidR="00941D93" w:rsidRDefault="00941D93">
      <w:pPr>
        <w:pStyle w:val="Subtitle"/>
      </w:pPr>
      <w:r>
        <w:t xml:space="preserve">Version </w:t>
      </w:r>
      <w:r w:rsidR="00795A62">
        <w:t>1</w:t>
      </w:r>
    </w:p>
    <w:p w14:paraId="7F214F2D" w14:textId="77777777" w:rsidR="00941D93" w:rsidRDefault="00795A62">
      <w:pPr>
        <w:pStyle w:val="Subtitle"/>
        <w:rPr>
          <w:color w:val="000000"/>
        </w:rPr>
      </w:pPr>
      <w:r>
        <w:t>April 8, 2020</w:t>
      </w:r>
    </w:p>
    <w:p w14:paraId="3BE77C7D" w14:textId="77777777" w:rsidR="00941D93" w:rsidRDefault="00941D93">
      <w:pPr>
        <w:pStyle w:val="DocControlHeading"/>
        <w:sectPr w:rsidR="00941D93">
          <w:headerReference w:type="default" r:id="rId7"/>
          <w:footerReference w:type="default" r:id="rId8"/>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3A9FAD17" w14:textId="77777777" w:rsidR="00941D93" w:rsidRDefault="00941D93">
      <w:pPr>
        <w:pStyle w:val="DocControlHeading"/>
      </w:pPr>
      <w:bookmarkStart w:id="3" w:name="_Toc37454709"/>
      <w:r>
        <w:lastRenderedPageBreak/>
        <w:t>Document Control</w:t>
      </w:r>
      <w:bookmarkEnd w:id="0"/>
      <w:bookmarkEnd w:id="1"/>
      <w:bookmarkEnd w:id="2"/>
      <w:bookmarkEnd w:id="3"/>
    </w:p>
    <w:p w14:paraId="1AC0117E" w14:textId="77777777" w:rsidR="00941D93" w:rsidRDefault="00941D93">
      <w:pPr>
        <w:pStyle w:val="DocControlHeading2"/>
      </w:pPr>
      <w:bookmarkStart w:id="4" w:name="_Toc461626764"/>
      <w:bookmarkStart w:id="5" w:name="_Toc461628994"/>
      <w:bookmarkStart w:id="6" w:name="_Toc461632036"/>
      <w:bookmarkStart w:id="7" w:name="_Toc37454710"/>
      <w:r>
        <w:t>Approval</w:t>
      </w:r>
      <w:bookmarkEnd w:id="4"/>
      <w:bookmarkEnd w:id="5"/>
      <w:bookmarkEnd w:id="6"/>
      <w:bookmarkEnd w:id="7"/>
    </w:p>
    <w:p w14:paraId="556BC2D9" w14:textId="77777777" w:rsidR="00941D93" w:rsidRDefault="00941D93">
      <w:pPr>
        <w:pStyle w:val="Paragraph"/>
      </w:pPr>
      <w:r>
        <w:t>The Guidance Team and the customer shall approve this document.</w:t>
      </w:r>
    </w:p>
    <w:p w14:paraId="221EE1E4" w14:textId="77777777" w:rsidR="00941D93" w:rsidRDefault="00941D93">
      <w:pPr>
        <w:pStyle w:val="DocControlHeading2"/>
      </w:pPr>
      <w:bookmarkStart w:id="8" w:name="_Toc461626765"/>
      <w:bookmarkStart w:id="9" w:name="_Toc461628995"/>
      <w:bookmarkStart w:id="10" w:name="_Toc461632037"/>
      <w:bookmarkStart w:id="11" w:name="_Toc37454711"/>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557C5FE6" w14:textId="77777777">
        <w:tc>
          <w:tcPr>
            <w:tcW w:w="4428" w:type="dxa"/>
          </w:tcPr>
          <w:p w14:paraId="15CCA041" w14:textId="77777777" w:rsidR="00941D93" w:rsidRDefault="00941D93">
            <w:pPr>
              <w:jc w:val="right"/>
            </w:pPr>
            <w:r>
              <w:t>Initial Release:</w:t>
            </w:r>
          </w:p>
        </w:tc>
        <w:tc>
          <w:tcPr>
            <w:tcW w:w="4428" w:type="dxa"/>
          </w:tcPr>
          <w:p w14:paraId="662C8878" w14:textId="77777777" w:rsidR="00941D93" w:rsidRDefault="009E63E3">
            <w:r>
              <w:t>April 8, 2020</w:t>
            </w:r>
          </w:p>
        </w:tc>
      </w:tr>
      <w:tr w:rsidR="00941D93" w14:paraId="5536440A" w14:textId="77777777">
        <w:tc>
          <w:tcPr>
            <w:tcW w:w="4428" w:type="dxa"/>
          </w:tcPr>
          <w:p w14:paraId="1F77E182" w14:textId="77777777" w:rsidR="00941D93" w:rsidRDefault="00941D93">
            <w:pPr>
              <w:jc w:val="right"/>
            </w:pPr>
            <w:r>
              <w:t>Current Release:</w:t>
            </w:r>
          </w:p>
        </w:tc>
        <w:tc>
          <w:tcPr>
            <w:tcW w:w="4428" w:type="dxa"/>
          </w:tcPr>
          <w:p w14:paraId="551301BB" w14:textId="77777777" w:rsidR="00941D93" w:rsidRDefault="009E63E3">
            <w:r>
              <w:t>April 10, 2020</w:t>
            </w:r>
          </w:p>
        </w:tc>
      </w:tr>
      <w:tr w:rsidR="00941D93" w14:paraId="7ED37F22" w14:textId="77777777">
        <w:tc>
          <w:tcPr>
            <w:tcW w:w="4428" w:type="dxa"/>
          </w:tcPr>
          <w:p w14:paraId="1DDD1D0F" w14:textId="77777777" w:rsidR="00941D93" w:rsidRDefault="00941D93">
            <w:pPr>
              <w:jc w:val="right"/>
            </w:pPr>
            <w:r>
              <w:t>Indicator of Last Page in Document:</w:t>
            </w:r>
          </w:p>
        </w:tc>
        <w:tc>
          <w:tcPr>
            <w:tcW w:w="4428" w:type="dxa"/>
          </w:tcPr>
          <w:p w14:paraId="46B091BB" w14:textId="4956581F" w:rsidR="00941D93" w:rsidRDefault="00F12E72">
            <w:r>
              <w:t>**</w:t>
            </w:r>
          </w:p>
        </w:tc>
      </w:tr>
      <w:tr w:rsidR="00941D93" w14:paraId="0D3AA691" w14:textId="77777777">
        <w:tc>
          <w:tcPr>
            <w:tcW w:w="4428" w:type="dxa"/>
          </w:tcPr>
          <w:p w14:paraId="12C13124" w14:textId="77777777" w:rsidR="00941D93" w:rsidRDefault="00941D93">
            <w:pPr>
              <w:jc w:val="right"/>
            </w:pPr>
            <w:r>
              <w:t>Date of Last Review:</w:t>
            </w:r>
          </w:p>
        </w:tc>
        <w:tc>
          <w:tcPr>
            <w:tcW w:w="4428" w:type="dxa"/>
          </w:tcPr>
          <w:p w14:paraId="1886FA3D" w14:textId="77777777" w:rsidR="00941D93" w:rsidRDefault="00941D93"/>
        </w:tc>
      </w:tr>
      <w:tr w:rsidR="00941D93" w14:paraId="5AFA0B78" w14:textId="77777777">
        <w:tc>
          <w:tcPr>
            <w:tcW w:w="4428" w:type="dxa"/>
          </w:tcPr>
          <w:p w14:paraId="1E14C931" w14:textId="77777777" w:rsidR="00941D93" w:rsidRDefault="00941D93">
            <w:pPr>
              <w:jc w:val="right"/>
            </w:pPr>
            <w:r>
              <w:t>Date of Next Review:</w:t>
            </w:r>
          </w:p>
        </w:tc>
        <w:tc>
          <w:tcPr>
            <w:tcW w:w="4428" w:type="dxa"/>
          </w:tcPr>
          <w:p w14:paraId="1E771F57" w14:textId="77777777" w:rsidR="00941D93" w:rsidRDefault="00941D93"/>
        </w:tc>
      </w:tr>
      <w:tr w:rsidR="00941D93" w14:paraId="6FBE42D4" w14:textId="77777777">
        <w:tc>
          <w:tcPr>
            <w:tcW w:w="4428" w:type="dxa"/>
          </w:tcPr>
          <w:p w14:paraId="4596E3A5" w14:textId="77777777" w:rsidR="00941D93" w:rsidRDefault="00941D93">
            <w:pPr>
              <w:jc w:val="right"/>
            </w:pPr>
            <w:r>
              <w:t>Target Date for Next Update:</w:t>
            </w:r>
          </w:p>
        </w:tc>
        <w:tc>
          <w:tcPr>
            <w:tcW w:w="4428" w:type="dxa"/>
          </w:tcPr>
          <w:p w14:paraId="48A7FDBE" w14:textId="77777777" w:rsidR="00941D93" w:rsidRDefault="00941D93"/>
        </w:tc>
      </w:tr>
    </w:tbl>
    <w:p w14:paraId="7116B2ED" w14:textId="77777777" w:rsidR="00941D93" w:rsidRDefault="00941D93">
      <w:pPr>
        <w:pStyle w:val="DocControlHeading2"/>
      </w:pPr>
      <w:bookmarkStart w:id="12" w:name="_Toc461626766"/>
      <w:bookmarkStart w:id="13" w:name="_Toc461628996"/>
      <w:bookmarkStart w:id="14" w:name="_Toc461632038"/>
      <w:bookmarkStart w:id="15" w:name="_Toc37454712"/>
      <w:r>
        <w:t>Distribution List</w:t>
      </w:r>
      <w:bookmarkEnd w:id="12"/>
      <w:bookmarkEnd w:id="13"/>
      <w:bookmarkEnd w:id="14"/>
      <w:bookmarkEnd w:id="15"/>
    </w:p>
    <w:p w14:paraId="0EDB2E4E" w14:textId="77777777" w:rsidR="00941D93" w:rsidRDefault="00941D93">
      <w:pPr>
        <w:pStyle w:val="Paragraph"/>
      </w:pPr>
      <w:r>
        <w:t>This following list of people shall receive a copy of this document every time a new version of this document becomes available:</w:t>
      </w:r>
    </w:p>
    <w:p w14:paraId="098C11B9" w14:textId="77777777" w:rsidR="00941D93" w:rsidRDefault="00941D93">
      <w:pPr>
        <w:ind w:left="2160"/>
      </w:pPr>
      <w:r>
        <w:t>Guidance Team Members:</w:t>
      </w:r>
      <w:r w:rsidR="00795A62">
        <w:t xml:space="preserve">  Dr. Roach</w:t>
      </w:r>
    </w:p>
    <w:p w14:paraId="5D90A033" w14:textId="77777777" w:rsidR="00941D93" w:rsidRDefault="00941D93">
      <w:pPr>
        <w:ind w:left="2160"/>
      </w:pPr>
    </w:p>
    <w:p w14:paraId="105EB4FF" w14:textId="77777777" w:rsidR="00941D93" w:rsidRDefault="00941D93">
      <w:pPr>
        <w:ind w:left="1440" w:firstLine="720"/>
      </w:pPr>
      <w:r>
        <w:t>Team Members:</w:t>
      </w:r>
      <w:r w:rsidR="00795A62">
        <w:t xml:space="preserve"> Andrea Torres, Julio De La Cruz, Kevin Honsaker</w:t>
      </w:r>
    </w:p>
    <w:p w14:paraId="1C5266C4" w14:textId="77777777" w:rsidR="00941D93" w:rsidRDefault="00941D93">
      <w:pPr>
        <w:pStyle w:val="DocControlHeading2"/>
      </w:pPr>
      <w:bookmarkStart w:id="16" w:name="_Toc461626767"/>
      <w:bookmarkStart w:id="17" w:name="_Toc461628997"/>
      <w:bookmarkStart w:id="18" w:name="_Toc461632039"/>
      <w:bookmarkStart w:id="19" w:name="_Toc37454713"/>
      <w:r>
        <w:t>Change Summary</w:t>
      </w:r>
      <w:bookmarkEnd w:id="16"/>
      <w:bookmarkEnd w:id="17"/>
      <w:bookmarkEnd w:id="18"/>
      <w:bookmarkEnd w:id="19"/>
    </w:p>
    <w:p w14:paraId="203D35A9" w14:textId="77777777" w:rsidR="00941D93" w:rsidRDefault="00941D93">
      <w:pPr>
        <w:pStyle w:val="Paragraph"/>
      </w:pPr>
      <w:r>
        <w:t>The following table details changes made between versions of this document</w:t>
      </w:r>
    </w:p>
    <w:p w14:paraId="674060AB" w14:textId="77777777" w:rsidR="00941D93" w:rsidRDefault="00941D9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440"/>
        <w:gridCol w:w="1530"/>
        <w:gridCol w:w="3978"/>
      </w:tblGrid>
      <w:tr w:rsidR="00941D93" w14:paraId="3D73A45B" w14:textId="77777777" w:rsidTr="00795A62">
        <w:tc>
          <w:tcPr>
            <w:tcW w:w="1764" w:type="dxa"/>
          </w:tcPr>
          <w:p w14:paraId="2BC97CE1" w14:textId="77777777" w:rsidR="00941D93" w:rsidRDefault="00941D93">
            <w:pPr>
              <w:jc w:val="center"/>
            </w:pPr>
            <w:r>
              <w:t>Version</w:t>
            </w:r>
          </w:p>
        </w:tc>
        <w:tc>
          <w:tcPr>
            <w:tcW w:w="1440" w:type="dxa"/>
          </w:tcPr>
          <w:p w14:paraId="6BC887C5" w14:textId="77777777" w:rsidR="00941D93" w:rsidRDefault="00941D93">
            <w:pPr>
              <w:jc w:val="center"/>
            </w:pPr>
            <w:r>
              <w:t>Date</w:t>
            </w:r>
          </w:p>
        </w:tc>
        <w:tc>
          <w:tcPr>
            <w:tcW w:w="1530" w:type="dxa"/>
          </w:tcPr>
          <w:p w14:paraId="070D8E13" w14:textId="77777777" w:rsidR="00941D93" w:rsidRDefault="00941D93">
            <w:pPr>
              <w:jc w:val="center"/>
            </w:pPr>
            <w:r>
              <w:t>Modifier</w:t>
            </w:r>
          </w:p>
        </w:tc>
        <w:tc>
          <w:tcPr>
            <w:tcW w:w="3978" w:type="dxa"/>
          </w:tcPr>
          <w:p w14:paraId="2E102BF8" w14:textId="77777777" w:rsidR="00941D93" w:rsidRDefault="00941D93">
            <w:pPr>
              <w:jc w:val="center"/>
            </w:pPr>
            <w:r>
              <w:t>Description</w:t>
            </w:r>
          </w:p>
        </w:tc>
      </w:tr>
      <w:tr w:rsidR="00941D93" w14:paraId="7A1A477C" w14:textId="77777777" w:rsidTr="00795A62">
        <w:tc>
          <w:tcPr>
            <w:tcW w:w="1764" w:type="dxa"/>
          </w:tcPr>
          <w:p w14:paraId="18751A0B" w14:textId="77777777" w:rsidR="00941D93" w:rsidRDefault="00795A62">
            <w:pPr>
              <w:jc w:val="center"/>
            </w:pPr>
            <w:r>
              <w:t>1</w:t>
            </w:r>
          </w:p>
        </w:tc>
        <w:tc>
          <w:tcPr>
            <w:tcW w:w="1440" w:type="dxa"/>
          </w:tcPr>
          <w:p w14:paraId="5F74C972" w14:textId="77777777" w:rsidR="00941D93" w:rsidRDefault="00795A62">
            <w:pPr>
              <w:jc w:val="center"/>
            </w:pPr>
            <w:r>
              <w:t>April 8, 2020</w:t>
            </w:r>
          </w:p>
        </w:tc>
        <w:tc>
          <w:tcPr>
            <w:tcW w:w="1530" w:type="dxa"/>
          </w:tcPr>
          <w:p w14:paraId="1E61161F" w14:textId="77777777" w:rsidR="00941D93" w:rsidRDefault="00795A62">
            <w:pPr>
              <w:jc w:val="center"/>
            </w:pPr>
            <w:r>
              <w:t>Andrea Torres</w:t>
            </w:r>
          </w:p>
        </w:tc>
        <w:tc>
          <w:tcPr>
            <w:tcW w:w="3978" w:type="dxa"/>
          </w:tcPr>
          <w:p w14:paraId="0D9A78D5" w14:textId="77777777" w:rsidR="00941D93" w:rsidRDefault="00795A62">
            <w:pPr>
              <w:pStyle w:val="TableText"/>
              <w:widowControl/>
              <w:spacing w:before="0" w:after="0"/>
            </w:pPr>
            <w:r>
              <w:t>Initial Release of Document</w:t>
            </w:r>
          </w:p>
        </w:tc>
      </w:tr>
      <w:tr w:rsidR="00941D93" w14:paraId="547196FB" w14:textId="77777777" w:rsidTr="00795A62">
        <w:tc>
          <w:tcPr>
            <w:tcW w:w="1764" w:type="dxa"/>
          </w:tcPr>
          <w:p w14:paraId="5D356485" w14:textId="77777777" w:rsidR="00941D93" w:rsidRDefault="00941D93"/>
        </w:tc>
        <w:tc>
          <w:tcPr>
            <w:tcW w:w="1440" w:type="dxa"/>
          </w:tcPr>
          <w:p w14:paraId="645E218C" w14:textId="77777777" w:rsidR="00941D93" w:rsidRDefault="00941D93"/>
        </w:tc>
        <w:tc>
          <w:tcPr>
            <w:tcW w:w="1530" w:type="dxa"/>
          </w:tcPr>
          <w:p w14:paraId="0A39F2E5" w14:textId="77777777" w:rsidR="00941D93" w:rsidRDefault="00941D93"/>
        </w:tc>
        <w:tc>
          <w:tcPr>
            <w:tcW w:w="3978" w:type="dxa"/>
          </w:tcPr>
          <w:p w14:paraId="6C27F868" w14:textId="77777777" w:rsidR="00941D93" w:rsidRDefault="00941D93"/>
        </w:tc>
      </w:tr>
      <w:tr w:rsidR="00941D93" w14:paraId="7104DB06" w14:textId="77777777" w:rsidTr="00795A62">
        <w:tc>
          <w:tcPr>
            <w:tcW w:w="1764" w:type="dxa"/>
          </w:tcPr>
          <w:p w14:paraId="24B9F5EC" w14:textId="77777777" w:rsidR="00941D93" w:rsidRDefault="00941D93"/>
        </w:tc>
        <w:tc>
          <w:tcPr>
            <w:tcW w:w="1440" w:type="dxa"/>
          </w:tcPr>
          <w:p w14:paraId="0D1C374E" w14:textId="77777777" w:rsidR="00941D93" w:rsidRDefault="00941D93"/>
        </w:tc>
        <w:tc>
          <w:tcPr>
            <w:tcW w:w="1530" w:type="dxa"/>
          </w:tcPr>
          <w:p w14:paraId="0E825347" w14:textId="77777777" w:rsidR="00941D93" w:rsidRDefault="00941D93"/>
        </w:tc>
        <w:tc>
          <w:tcPr>
            <w:tcW w:w="3978" w:type="dxa"/>
          </w:tcPr>
          <w:p w14:paraId="38C17727" w14:textId="77777777" w:rsidR="00941D93" w:rsidRDefault="00941D93"/>
        </w:tc>
      </w:tr>
    </w:tbl>
    <w:p w14:paraId="6253566F" w14:textId="77777777" w:rsidR="00941D93" w:rsidRDefault="00941D93">
      <w:pPr>
        <w:ind w:left="144"/>
      </w:pPr>
    </w:p>
    <w:p w14:paraId="3227D7D6" w14:textId="77777777" w:rsidR="00941D93" w:rsidRDefault="00941D93">
      <w:pPr>
        <w:ind w:left="144"/>
      </w:pPr>
    </w:p>
    <w:p w14:paraId="3D8FFBB8" w14:textId="77777777" w:rsidR="00941D93" w:rsidRDefault="00941D93">
      <w:pPr>
        <w:ind w:left="144"/>
      </w:pPr>
    </w:p>
    <w:p w14:paraId="57B8868D" w14:textId="77777777" w:rsidR="00941D93" w:rsidRDefault="00941D93">
      <w:pPr>
        <w:ind w:left="144"/>
      </w:pPr>
    </w:p>
    <w:p w14:paraId="5D0EBEB7" w14:textId="77777777" w:rsidR="00941D93" w:rsidRDefault="00941D93">
      <w:pPr>
        <w:pStyle w:val="Paragraph"/>
      </w:pPr>
    </w:p>
    <w:p w14:paraId="19B7571D" w14:textId="77777777" w:rsidR="009E63E3" w:rsidRDefault="009E63E3">
      <w:pPr>
        <w:pStyle w:val="Paragraph"/>
      </w:pPr>
    </w:p>
    <w:p w14:paraId="2995A4D7" w14:textId="77777777" w:rsidR="009E63E3" w:rsidRDefault="009E63E3">
      <w:pPr>
        <w:pStyle w:val="Paragraph"/>
      </w:pPr>
    </w:p>
    <w:p w14:paraId="6CE19382" w14:textId="77777777" w:rsidR="009E63E3" w:rsidRDefault="009E63E3">
      <w:pPr>
        <w:pStyle w:val="Paragraph"/>
      </w:pPr>
    </w:p>
    <w:p w14:paraId="24E4E667" w14:textId="77777777" w:rsidR="009E63E3" w:rsidRDefault="009E63E3">
      <w:pPr>
        <w:pStyle w:val="Paragraph"/>
      </w:pPr>
    </w:p>
    <w:p w14:paraId="7C67C0C6" w14:textId="77777777" w:rsidR="009E63E3" w:rsidRDefault="009E63E3">
      <w:pPr>
        <w:pStyle w:val="Paragraph"/>
      </w:pPr>
    </w:p>
    <w:p w14:paraId="335B7773" w14:textId="77777777" w:rsidR="009E63E3" w:rsidRDefault="009E63E3">
      <w:pPr>
        <w:pStyle w:val="Paragraph"/>
      </w:pPr>
    </w:p>
    <w:p w14:paraId="570232A5" w14:textId="77777777" w:rsidR="009E63E3" w:rsidRDefault="009E63E3">
      <w:pPr>
        <w:pStyle w:val="Paragraph"/>
      </w:pPr>
    </w:p>
    <w:p w14:paraId="0A5DC2CE" w14:textId="77777777" w:rsidR="009E63E3" w:rsidRDefault="009E63E3">
      <w:pPr>
        <w:pStyle w:val="Paragraph"/>
      </w:pPr>
    </w:p>
    <w:p w14:paraId="4A070AAA" w14:textId="77777777" w:rsidR="009E63E3" w:rsidRDefault="009E63E3">
      <w:pPr>
        <w:pStyle w:val="Paragraph"/>
      </w:pPr>
    </w:p>
    <w:p w14:paraId="0B30ED95" w14:textId="77777777" w:rsidR="009E63E3" w:rsidRDefault="009E63E3">
      <w:pPr>
        <w:pStyle w:val="Paragraph"/>
      </w:pPr>
    </w:p>
    <w:p w14:paraId="6F172E17" w14:textId="77777777" w:rsidR="009E63E3" w:rsidRDefault="009E63E3">
      <w:pPr>
        <w:pStyle w:val="Paragraph"/>
      </w:pPr>
    </w:p>
    <w:p w14:paraId="675014B3" w14:textId="77777777" w:rsidR="009E63E3" w:rsidRDefault="009E63E3">
      <w:pPr>
        <w:pStyle w:val="Paragraph"/>
      </w:pPr>
    </w:p>
    <w:p w14:paraId="06370A0C" w14:textId="77777777" w:rsidR="00941D93" w:rsidRDefault="00941D93">
      <w:pPr>
        <w:ind w:left="144"/>
      </w:pPr>
    </w:p>
    <w:p w14:paraId="08891ADF" w14:textId="77777777" w:rsidR="00941D93" w:rsidRDefault="00941D93">
      <w:pPr>
        <w:pStyle w:val="TOC2"/>
        <w:rPr>
          <w:sz w:val="28"/>
        </w:rPr>
      </w:pPr>
      <w:r>
        <w:rPr>
          <w:sz w:val="28"/>
        </w:rPr>
        <w:lastRenderedPageBreak/>
        <w:t>Table of Contents</w:t>
      </w:r>
    </w:p>
    <w:commentRangeStart w:id="20"/>
    <w:p w14:paraId="0ED88C72" w14:textId="77777777" w:rsidR="009E63E3" w:rsidRPr="002F4299" w:rsidRDefault="00941D93">
      <w:pPr>
        <w:pStyle w:val="TOC1"/>
        <w:rPr>
          <w:rFonts w:ascii="Calibri" w:hAnsi="Calibri"/>
          <w:b w:val="0"/>
          <w:caps w:val="0"/>
          <w:noProof/>
          <w:sz w:val="22"/>
          <w:szCs w:val="22"/>
        </w:rPr>
      </w:pPr>
      <w:r>
        <w:rPr>
          <w:sz w:val="28"/>
        </w:rPr>
        <w:fldChar w:fldCharType="begin"/>
      </w:r>
      <w:r>
        <w:rPr>
          <w:sz w:val="28"/>
        </w:rPr>
        <w:instrText xml:space="preserve"> TOC \o "1-3" \h \z </w:instrText>
      </w:r>
      <w:r>
        <w:rPr>
          <w:sz w:val="28"/>
        </w:rPr>
        <w:fldChar w:fldCharType="separate"/>
      </w:r>
      <w:hyperlink w:anchor="_Toc37454709" w:history="1">
        <w:r w:rsidR="009E63E3" w:rsidRPr="00281551">
          <w:rPr>
            <w:rStyle w:val="Hyperlink"/>
            <w:noProof/>
          </w:rPr>
          <w:t>Document Control</w:t>
        </w:r>
        <w:r w:rsidR="009E63E3">
          <w:rPr>
            <w:noProof/>
            <w:webHidden/>
          </w:rPr>
          <w:tab/>
        </w:r>
        <w:r w:rsidR="009E63E3">
          <w:rPr>
            <w:noProof/>
            <w:webHidden/>
          </w:rPr>
          <w:fldChar w:fldCharType="begin"/>
        </w:r>
        <w:r w:rsidR="009E63E3">
          <w:rPr>
            <w:noProof/>
            <w:webHidden/>
          </w:rPr>
          <w:instrText xml:space="preserve"> PAGEREF _Toc37454709 \h </w:instrText>
        </w:r>
        <w:r w:rsidR="009E63E3">
          <w:rPr>
            <w:noProof/>
            <w:webHidden/>
          </w:rPr>
        </w:r>
        <w:r w:rsidR="009E63E3">
          <w:rPr>
            <w:noProof/>
            <w:webHidden/>
          </w:rPr>
          <w:fldChar w:fldCharType="separate"/>
        </w:r>
        <w:r w:rsidR="009E63E3">
          <w:rPr>
            <w:noProof/>
            <w:webHidden/>
          </w:rPr>
          <w:t>ii</w:t>
        </w:r>
        <w:r w:rsidR="009E63E3">
          <w:rPr>
            <w:noProof/>
            <w:webHidden/>
          </w:rPr>
          <w:fldChar w:fldCharType="end"/>
        </w:r>
      </w:hyperlink>
    </w:p>
    <w:p w14:paraId="2490A411" w14:textId="77777777" w:rsidR="009E63E3" w:rsidRPr="002F4299" w:rsidRDefault="008E2B9C">
      <w:pPr>
        <w:pStyle w:val="TOC2"/>
        <w:rPr>
          <w:rFonts w:ascii="Calibri" w:hAnsi="Calibri"/>
          <w:b w:val="0"/>
          <w:bCs w:val="0"/>
          <w:smallCaps w:val="0"/>
          <w:noProof/>
          <w:sz w:val="22"/>
          <w:szCs w:val="22"/>
        </w:rPr>
      </w:pPr>
      <w:hyperlink w:anchor="_Toc37454710" w:history="1">
        <w:r w:rsidR="009E63E3" w:rsidRPr="00281551">
          <w:rPr>
            <w:rStyle w:val="Hyperlink"/>
            <w:noProof/>
          </w:rPr>
          <w:t>Approval</w:t>
        </w:r>
        <w:r w:rsidR="009E63E3">
          <w:rPr>
            <w:noProof/>
            <w:webHidden/>
          </w:rPr>
          <w:tab/>
        </w:r>
        <w:r w:rsidR="009E63E3">
          <w:rPr>
            <w:noProof/>
            <w:webHidden/>
          </w:rPr>
          <w:fldChar w:fldCharType="begin"/>
        </w:r>
        <w:r w:rsidR="009E63E3">
          <w:rPr>
            <w:noProof/>
            <w:webHidden/>
          </w:rPr>
          <w:instrText xml:space="preserve"> PAGEREF _Toc37454710 \h </w:instrText>
        </w:r>
        <w:r w:rsidR="009E63E3">
          <w:rPr>
            <w:noProof/>
            <w:webHidden/>
          </w:rPr>
        </w:r>
        <w:r w:rsidR="009E63E3">
          <w:rPr>
            <w:noProof/>
            <w:webHidden/>
          </w:rPr>
          <w:fldChar w:fldCharType="separate"/>
        </w:r>
        <w:r w:rsidR="009E63E3">
          <w:rPr>
            <w:noProof/>
            <w:webHidden/>
          </w:rPr>
          <w:t>ii</w:t>
        </w:r>
        <w:r w:rsidR="009E63E3">
          <w:rPr>
            <w:noProof/>
            <w:webHidden/>
          </w:rPr>
          <w:fldChar w:fldCharType="end"/>
        </w:r>
      </w:hyperlink>
    </w:p>
    <w:p w14:paraId="5BF2F1EC" w14:textId="77777777" w:rsidR="009E63E3" w:rsidRPr="002F4299" w:rsidRDefault="008E2B9C">
      <w:pPr>
        <w:pStyle w:val="TOC2"/>
        <w:rPr>
          <w:rFonts w:ascii="Calibri" w:hAnsi="Calibri"/>
          <w:b w:val="0"/>
          <w:bCs w:val="0"/>
          <w:smallCaps w:val="0"/>
          <w:noProof/>
          <w:sz w:val="22"/>
          <w:szCs w:val="22"/>
        </w:rPr>
      </w:pPr>
      <w:hyperlink w:anchor="_Toc37454711" w:history="1">
        <w:r w:rsidR="009E63E3" w:rsidRPr="00281551">
          <w:rPr>
            <w:rStyle w:val="Hyperlink"/>
            <w:noProof/>
          </w:rPr>
          <w:t>Document Change Control</w:t>
        </w:r>
        <w:r w:rsidR="009E63E3">
          <w:rPr>
            <w:noProof/>
            <w:webHidden/>
          </w:rPr>
          <w:tab/>
        </w:r>
        <w:r w:rsidR="009E63E3">
          <w:rPr>
            <w:noProof/>
            <w:webHidden/>
          </w:rPr>
          <w:fldChar w:fldCharType="begin"/>
        </w:r>
        <w:r w:rsidR="009E63E3">
          <w:rPr>
            <w:noProof/>
            <w:webHidden/>
          </w:rPr>
          <w:instrText xml:space="preserve"> PAGEREF _Toc37454711 \h </w:instrText>
        </w:r>
        <w:r w:rsidR="009E63E3">
          <w:rPr>
            <w:noProof/>
            <w:webHidden/>
          </w:rPr>
        </w:r>
        <w:r w:rsidR="009E63E3">
          <w:rPr>
            <w:noProof/>
            <w:webHidden/>
          </w:rPr>
          <w:fldChar w:fldCharType="separate"/>
        </w:r>
        <w:r w:rsidR="009E63E3">
          <w:rPr>
            <w:noProof/>
            <w:webHidden/>
          </w:rPr>
          <w:t>ii</w:t>
        </w:r>
        <w:r w:rsidR="009E63E3">
          <w:rPr>
            <w:noProof/>
            <w:webHidden/>
          </w:rPr>
          <w:fldChar w:fldCharType="end"/>
        </w:r>
      </w:hyperlink>
    </w:p>
    <w:p w14:paraId="1237CB18" w14:textId="77777777" w:rsidR="009E63E3" w:rsidRPr="002F4299" w:rsidRDefault="008E2B9C">
      <w:pPr>
        <w:pStyle w:val="TOC2"/>
        <w:rPr>
          <w:rFonts w:ascii="Calibri" w:hAnsi="Calibri"/>
          <w:b w:val="0"/>
          <w:bCs w:val="0"/>
          <w:smallCaps w:val="0"/>
          <w:noProof/>
          <w:sz w:val="22"/>
          <w:szCs w:val="22"/>
        </w:rPr>
      </w:pPr>
      <w:hyperlink w:anchor="_Toc37454712" w:history="1">
        <w:r w:rsidR="009E63E3" w:rsidRPr="00281551">
          <w:rPr>
            <w:rStyle w:val="Hyperlink"/>
            <w:noProof/>
          </w:rPr>
          <w:t>Distribution List</w:t>
        </w:r>
        <w:r w:rsidR="009E63E3">
          <w:rPr>
            <w:noProof/>
            <w:webHidden/>
          </w:rPr>
          <w:tab/>
        </w:r>
        <w:r w:rsidR="009E63E3">
          <w:rPr>
            <w:noProof/>
            <w:webHidden/>
          </w:rPr>
          <w:fldChar w:fldCharType="begin"/>
        </w:r>
        <w:r w:rsidR="009E63E3">
          <w:rPr>
            <w:noProof/>
            <w:webHidden/>
          </w:rPr>
          <w:instrText xml:space="preserve"> PAGEREF _Toc37454712 \h </w:instrText>
        </w:r>
        <w:r w:rsidR="009E63E3">
          <w:rPr>
            <w:noProof/>
            <w:webHidden/>
          </w:rPr>
        </w:r>
        <w:r w:rsidR="009E63E3">
          <w:rPr>
            <w:noProof/>
            <w:webHidden/>
          </w:rPr>
          <w:fldChar w:fldCharType="separate"/>
        </w:r>
        <w:r w:rsidR="009E63E3">
          <w:rPr>
            <w:noProof/>
            <w:webHidden/>
          </w:rPr>
          <w:t>ii</w:t>
        </w:r>
        <w:r w:rsidR="009E63E3">
          <w:rPr>
            <w:noProof/>
            <w:webHidden/>
          </w:rPr>
          <w:fldChar w:fldCharType="end"/>
        </w:r>
      </w:hyperlink>
    </w:p>
    <w:p w14:paraId="017721D4" w14:textId="77777777" w:rsidR="009E63E3" w:rsidRPr="002F4299" w:rsidRDefault="008E2B9C">
      <w:pPr>
        <w:pStyle w:val="TOC2"/>
        <w:rPr>
          <w:rFonts w:ascii="Calibri" w:hAnsi="Calibri"/>
          <w:b w:val="0"/>
          <w:bCs w:val="0"/>
          <w:smallCaps w:val="0"/>
          <w:noProof/>
          <w:sz w:val="22"/>
          <w:szCs w:val="22"/>
        </w:rPr>
      </w:pPr>
      <w:hyperlink w:anchor="_Toc37454713" w:history="1">
        <w:r w:rsidR="009E63E3" w:rsidRPr="00281551">
          <w:rPr>
            <w:rStyle w:val="Hyperlink"/>
            <w:noProof/>
          </w:rPr>
          <w:t>Change Summary</w:t>
        </w:r>
        <w:r w:rsidR="009E63E3">
          <w:rPr>
            <w:noProof/>
            <w:webHidden/>
          </w:rPr>
          <w:tab/>
        </w:r>
        <w:r w:rsidR="009E63E3">
          <w:rPr>
            <w:noProof/>
            <w:webHidden/>
          </w:rPr>
          <w:fldChar w:fldCharType="begin"/>
        </w:r>
        <w:r w:rsidR="009E63E3">
          <w:rPr>
            <w:noProof/>
            <w:webHidden/>
          </w:rPr>
          <w:instrText xml:space="preserve"> PAGEREF _Toc37454713 \h </w:instrText>
        </w:r>
        <w:r w:rsidR="009E63E3">
          <w:rPr>
            <w:noProof/>
            <w:webHidden/>
          </w:rPr>
        </w:r>
        <w:r w:rsidR="009E63E3">
          <w:rPr>
            <w:noProof/>
            <w:webHidden/>
          </w:rPr>
          <w:fldChar w:fldCharType="separate"/>
        </w:r>
        <w:r w:rsidR="009E63E3">
          <w:rPr>
            <w:noProof/>
            <w:webHidden/>
          </w:rPr>
          <w:t>ii</w:t>
        </w:r>
        <w:r w:rsidR="009E63E3">
          <w:rPr>
            <w:noProof/>
            <w:webHidden/>
          </w:rPr>
          <w:fldChar w:fldCharType="end"/>
        </w:r>
      </w:hyperlink>
    </w:p>
    <w:p w14:paraId="525967C7" w14:textId="77777777" w:rsidR="009E63E3" w:rsidRPr="002F4299" w:rsidRDefault="008E2B9C">
      <w:pPr>
        <w:pStyle w:val="TOC1"/>
        <w:tabs>
          <w:tab w:val="left" w:pos="400"/>
        </w:tabs>
        <w:rPr>
          <w:rFonts w:ascii="Calibri" w:hAnsi="Calibri"/>
          <w:b w:val="0"/>
          <w:caps w:val="0"/>
          <w:noProof/>
          <w:sz w:val="22"/>
          <w:szCs w:val="22"/>
        </w:rPr>
      </w:pPr>
      <w:hyperlink w:anchor="_Toc37454714" w:history="1">
        <w:r w:rsidR="009E63E3" w:rsidRPr="00281551">
          <w:rPr>
            <w:rStyle w:val="Hyperlink"/>
            <w:noProof/>
          </w:rPr>
          <w:t>1.</w:t>
        </w:r>
        <w:r w:rsidR="009E63E3" w:rsidRPr="002F4299">
          <w:rPr>
            <w:rFonts w:ascii="Calibri" w:hAnsi="Calibri"/>
            <w:b w:val="0"/>
            <w:caps w:val="0"/>
            <w:noProof/>
            <w:sz w:val="22"/>
            <w:szCs w:val="22"/>
          </w:rPr>
          <w:tab/>
        </w:r>
        <w:r w:rsidR="009E63E3" w:rsidRPr="00281551">
          <w:rPr>
            <w:rStyle w:val="Hyperlink"/>
            <w:noProof/>
          </w:rPr>
          <w:t>Introduction</w:t>
        </w:r>
        <w:r w:rsidR="009E63E3">
          <w:rPr>
            <w:noProof/>
            <w:webHidden/>
          </w:rPr>
          <w:tab/>
        </w:r>
        <w:r w:rsidR="009E63E3">
          <w:rPr>
            <w:noProof/>
            <w:webHidden/>
          </w:rPr>
          <w:fldChar w:fldCharType="begin"/>
        </w:r>
        <w:r w:rsidR="009E63E3">
          <w:rPr>
            <w:noProof/>
            <w:webHidden/>
          </w:rPr>
          <w:instrText xml:space="preserve"> PAGEREF _Toc37454714 \h </w:instrText>
        </w:r>
        <w:r w:rsidR="009E63E3">
          <w:rPr>
            <w:noProof/>
            <w:webHidden/>
          </w:rPr>
        </w:r>
        <w:r w:rsidR="009E63E3">
          <w:rPr>
            <w:noProof/>
            <w:webHidden/>
          </w:rPr>
          <w:fldChar w:fldCharType="separate"/>
        </w:r>
        <w:r w:rsidR="009E63E3">
          <w:rPr>
            <w:noProof/>
            <w:webHidden/>
          </w:rPr>
          <w:t>1</w:t>
        </w:r>
        <w:r w:rsidR="009E63E3">
          <w:rPr>
            <w:noProof/>
            <w:webHidden/>
          </w:rPr>
          <w:fldChar w:fldCharType="end"/>
        </w:r>
      </w:hyperlink>
    </w:p>
    <w:p w14:paraId="4AEF2C1D" w14:textId="77777777" w:rsidR="009E63E3" w:rsidRPr="002F4299" w:rsidRDefault="008E2B9C">
      <w:pPr>
        <w:pStyle w:val="TOC2"/>
        <w:tabs>
          <w:tab w:val="left" w:pos="1200"/>
        </w:tabs>
        <w:rPr>
          <w:rFonts w:ascii="Calibri" w:hAnsi="Calibri"/>
          <w:b w:val="0"/>
          <w:bCs w:val="0"/>
          <w:smallCaps w:val="0"/>
          <w:noProof/>
          <w:sz w:val="22"/>
          <w:szCs w:val="22"/>
        </w:rPr>
      </w:pPr>
      <w:hyperlink w:anchor="_Toc37454715" w:history="1">
        <w:r w:rsidR="009E63E3" w:rsidRPr="00281551">
          <w:rPr>
            <w:rStyle w:val="Hyperlink"/>
            <w:noProof/>
          </w:rPr>
          <w:t>1.1.</w:t>
        </w:r>
        <w:r w:rsidR="009E63E3" w:rsidRPr="002F4299">
          <w:rPr>
            <w:rFonts w:ascii="Calibri" w:hAnsi="Calibri"/>
            <w:b w:val="0"/>
            <w:bCs w:val="0"/>
            <w:smallCaps w:val="0"/>
            <w:noProof/>
            <w:sz w:val="22"/>
            <w:szCs w:val="22"/>
          </w:rPr>
          <w:tab/>
        </w:r>
        <w:r w:rsidR="009E63E3" w:rsidRPr="00281551">
          <w:rPr>
            <w:rStyle w:val="Hyperlink"/>
            <w:noProof/>
          </w:rPr>
          <w:t>Purpose</w:t>
        </w:r>
        <w:r w:rsidR="009E63E3">
          <w:rPr>
            <w:noProof/>
            <w:webHidden/>
          </w:rPr>
          <w:tab/>
        </w:r>
        <w:r w:rsidR="009E63E3">
          <w:rPr>
            <w:noProof/>
            <w:webHidden/>
          </w:rPr>
          <w:fldChar w:fldCharType="begin"/>
        </w:r>
        <w:r w:rsidR="009E63E3">
          <w:rPr>
            <w:noProof/>
            <w:webHidden/>
          </w:rPr>
          <w:instrText xml:space="preserve"> PAGEREF _Toc37454715 \h </w:instrText>
        </w:r>
        <w:r w:rsidR="009E63E3">
          <w:rPr>
            <w:noProof/>
            <w:webHidden/>
          </w:rPr>
        </w:r>
        <w:r w:rsidR="009E63E3">
          <w:rPr>
            <w:noProof/>
            <w:webHidden/>
          </w:rPr>
          <w:fldChar w:fldCharType="separate"/>
        </w:r>
        <w:r w:rsidR="009E63E3">
          <w:rPr>
            <w:noProof/>
            <w:webHidden/>
          </w:rPr>
          <w:t>1</w:t>
        </w:r>
        <w:r w:rsidR="009E63E3">
          <w:rPr>
            <w:noProof/>
            <w:webHidden/>
          </w:rPr>
          <w:fldChar w:fldCharType="end"/>
        </w:r>
      </w:hyperlink>
    </w:p>
    <w:p w14:paraId="547C2C46" w14:textId="77777777" w:rsidR="009E63E3" w:rsidRPr="002F4299" w:rsidRDefault="008E2B9C">
      <w:pPr>
        <w:pStyle w:val="TOC2"/>
        <w:tabs>
          <w:tab w:val="left" w:pos="1200"/>
        </w:tabs>
        <w:rPr>
          <w:rFonts w:ascii="Calibri" w:hAnsi="Calibri"/>
          <w:b w:val="0"/>
          <w:bCs w:val="0"/>
          <w:smallCaps w:val="0"/>
          <w:noProof/>
          <w:sz w:val="22"/>
          <w:szCs w:val="22"/>
        </w:rPr>
      </w:pPr>
      <w:hyperlink w:anchor="_Toc37454716" w:history="1">
        <w:r w:rsidR="009E63E3" w:rsidRPr="00281551">
          <w:rPr>
            <w:rStyle w:val="Hyperlink"/>
            <w:noProof/>
          </w:rPr>
          <w:t>1.2.</w:t>
        </w:r>
        <w:r w:rsidR="009E63E3" w:rsidRPr="002F4299">
          <w:rPr>
            <w:rFonts w:ascii="Calibri" w:hAnsi="Calibri"/>
            <w:b w:val="0"/>
            <w:bCs w:val="0"/>
            <w:smallCaps w:val="0"/>
            <w:noProof/>
            <w:sz w:val="22"/>
            <w:szCs w:val="22"/>
          </w:rPr>
          <w:tab/>
        </w:r>
        <w:r w:rsidR="009E63E3" w:rsidRPr="00281551">
          <w:rPr>
            <w:rStyle w:val="Hyperlink"/>
            <w:noProof/>
          </w:rPr>
          <w:t>Scope</w:t>
        </w:r>
        <w:r w:rsidR="009E63E3">
          <w:rPr>
            <w:noProof/>
            <w:webHidden/>
          </w:rPr>
          <w:tab/>
        </w:r>
        <w:r w:rsidR="009E63E3">
          <w:rPr>
            <w:noProof/>
            <w:webHidden/>
          </w:rPr>
          <w:fldChar w:fldCharType="begin"/>
        </w:r>
        <w:r w:rsidR="009E63E3">
          <w:rPr>
            <w:noProof/>
            <w:webHidden/>
          </w:rPr>
          <w:instrText xml:space="preserve"> PAGEREF _Toc37454716 \h </w:instrText>
        </w:r>
        <w:r w:rsidR="009E63E3">
          <w:rPr>
            <w:noProof/>
            <w:webHidden/>
          </w:rPr>
        </w:r>
        <w:r w:rsidR="009E63E3">
          <w:rPr>
            <w:noProof/>
            <w:webHidden/>
          </w:rPr>
          <w:fldChar w:fldCharType="separate"/>
        </w:r>
        <w:r w:rsidR="009E63E3">
          <w:rPr>
            <w:noProof/>
            <w:webHidden/>
          </w:rPr>
          <w:t>1</w:t>
        </w:r>
        <w:r w:rsidR="009E63E3">
          <w:rPr>
            <w:noProof/>
            <w:webHidden/>
          </w:rPr>
          <w:fldChar w:fldCharType="end"/>
        </w:r>
      </w:hyperlink>
    </w:p>
    <w:p w14:paraId="3ABB6E2B" w14:textId="77777777" w:rsidR="009E63E3" w:rsidRPr="002F4299" w:rsidRDefault="008E2B9C">
      <w:pPr>
        <w:pStyle w:val="TOC2"/>
        <w:tabs>
          <w:tab w:val="left" w:pos="1200"/>
        </w:tabs>
        <w:rPr>
          <w:rFonts w:ascii="Calibri" w:hAnsi="Calibri"/>
          <w:b w:val="0"/>
          <w:bCs w:val="0"/>
          <w:smallCaps w:val="0"/>
          <w:noProof/>
          <w:sz w:val="22"/>
          <w:szCs w:val="22"/>
        </w:rPr>
      </w:pPr>
      <w:hyperlink w:anchor="_Toc37454717" w:history="1">
        <w:r w:rsidR="009E63E3" w:rsidRPr="00281551">
          <w:rPr>
            <w:rStyle w:val="Hyperlink"/>
            <w:noProof/>
          </w:rPr>
          <w:t>1.3.</w:t>
        </w:r>
        <w:r w:rsidR="009E63E3" w:rsidRPr="002F4299">
          <w:rPr>
            <w:rFonts w:ascii="Calibri" w:hAnsi="Calibri"/>
            <w:b w:val="0"/>
            <w:bCs w:val="0"/>
            <w:smallCaps w:val="0"/>
            <w:noProof/>
            <w:sz w:val="22"/>
            <w:szCs w:val="22"/>
          </w:rPr>
          <w:tab/>
        </w:r>
        <w:r w:rsidR="009E63E3" w:rsidRPr="00281551">
          <w:rPr>
            <w:rStyle w:val="Hyperlink"/>
            <w:noProof/>
          </w:rPr>
          <w:t>System Overview</w:t>
        </w:r>
        <w:r w:rsidR="009E63E3">
          <w:rPr>
            <w:noProof/>
            <w:webHidden/>
          </w:rPr>
          <w:tab/>
        </w:r>
        <w:r w:rsidR="009E63E3">
          <w:rPr>
            <w:noProof/>
            <w:webHidden/>
          </w:rPr>
          <w:fldChar w:fldCharType="begin"/>
        </w:r>
        <w:r w:rsidR="009E63E3">
          <w:rPr>
            <w:noProof/>
            <w:webHidden/>
          </w:rPr>
          <w:instrText xml:space="preserve"> PAGEREF _Toc37454717 \h </w:instrText>
        </w:r>
        <w:r w:rsidR="009E63E3">
          <w:rPr>
            <w:noProof/>
            <w:webHidden/>
          </w:rPr>
        </w:r>
        <w:r w:rsidR="009E63E3">
          <w:rPr>
            <w:noProof/>
            <w:webHidden/>
          </w:rPr>
          <w:fldChar w:fldCharType="separate"/>
        </w:r>
        <w:r w:rsidR="009E63E3">
          <w:rPr>
            <w:noProof/>
            <w:webHidden/>
          </w:rPr>
          <w:t>1</w:t>
        </w:r>
        <w:r w:rsidR="009E63E3">
          <w:rPr>
            <w:noProof/>
            <w:webHidden/>
          </w:rPr>
          <w:fldChar w:fldCharType="end"/>
        </w:r>
      </w:hyperlink>
    </w:p>
    <w:p w14:paraId="437E414F" w14:textId="77777777" w:rsidR="009E63E3" w:rsidRPr="002F4299" w:rsidRDefault="008E2B9C">
      <w:pPr>
        <w:pStyle w:val="TOC2"/>
        <w:tabs>
          <w:tab w:val="left" w:pos="1200"/>
        </w:tabs>
        <w:rPr>
          <w:rFonts w:ascii="Calibri" w:hAnsi="Calibri"/>
          <w:b w:val="0"/>
          <w:bCs w:val="0"/>
          <w:smallCaps w:val="0"/>
          <w:noProof/>
          <w:sz w:val="22"/>
          <w:szCs w:val="22"/>
        </w:rPr>
      </w:pPr>
      <w:hyperlink w:anchor="_Toc37454718" w:history="1">
        <w:r w:rsidR="009E63E3" w:rsidRPr="00281551">
          <w:rPr>
            <w:rStyle w:val="Hyperlink"/>
            <w:noProof/>
          </w:rPr>
          <w:t>1.4.</w:t>
        </w:r>
        <w:r w:rsidR="009E63E3" w:rsidRPr="002F4299">
          <w:rPr>
            <w:rFonts w:ascii="Calibri" w:hAnsi="Calibri"/>
            <w:b w:val="0"/>
            <w:bCs w:val="0"/>
            <w:smallCaps w:val="0"/>
            <w:noProof/>
            <w:sz w:val="22"/>
            <w:szCs w:val="22"/>
          </w:rPr>
          <w:tab/>
        </w:r>
        <w:r w:rsidR="009E63E3" w:rsidRPr="00281551">
          <w:rPr>
            <w:rStyle w:val="Hyperlink"/>
            <w:noProof/>
          </w:rPr>
          <w:t>Suspension and Exit Criteria</w:t>
        </w:r>
        <w:r w:rsidR="009E63E3">
          <w:rPr>
            <w:noProof/>
            <w:webHidden/>
          </w:rPr>
          <w:tab/>
        </w:r>
        <w:r w:rsidR="009E63E3">
          <w:rPr>
            <w:noProof/>
            <w:webHidden/>
          </w:rPr>
          <w:fldChar w:fldCharType="begin"/>
        </w:r>
        <w:r w:rsidR="009E63E3">
          <w:rPr>
            <w:noProof/>
            <w:webHidden/>
          </w:rPr>
          <w:instrText xml:space="preserve"> PAGEREF _Toc37454718 \h </w:instrText>
        </w:r>
        <w:r w:rsidR="009E63E3">
          <w:rPr>
            <w:noProof/>
            <w:webHidden/>
          </w:rPr>
        </w:r>
        <w:r w:rsidR="009E63E3">
          <w:rPr>
            <w:noProof/>
            <w:webHidden/>
          </w:rPr>
          <w:fldChar w:fldCharType="separate"/>
        </w:r>
        <w:r w:rsidR="009E63E3">
          <w:rPr>
            <w:noProof/>
            <w:webHidden/>
          </w:rPr>
          <w:t>1</w:t>
        </w:r>
        <w:r w:rsidR="009E63E3">
          <w:rPr>
            <w:noProof/>
            <w:webHidden/>
          </w:rPr>
          <w:fldChar w:fldCharType="end"/>
        </w:r>
      </w:hyperlink>
    </w:p>
    <w:p w14:paraId="5D9C5DCC" w14:textId="77777777" w:rsidR="009E63E3" w:rsidRPr="002F4299" w:rsidRDefault="008E2B9C">
      <w:pPr>
        <w:pStyle w:val="TOC2"/>
        <w:tabs>
          <w:tab w:val="left" w:pos="1200"/>
        </w:tabs>
        <w:rPr>
          <w:rFonts w:ascii="Calibri" w:hAnsi="Calibri"/>
          <w:b w:val="0"/>
          <w:bCs w:val="0"/>
          <w:smallCaps w:val="0"/>
          <w:noProof/>
          <w:sz w:val="22"/>
          <w:szCs w:val="22"/>
        </w:rPr>
      </w:pPr>
      <w:hyperlink w:anchor="_Toc37454719" w:history="1">
        <w:r w:rsidR="009E63E3" w:rsidRPr="00281551">
          <w:rPr>
            <w:rStyle w:val="Hyperlink"/>
            <w:noProof/>
          </w:rPr>
          <w:t>1.5.</w:t>
        </w:r>
        <w:r w:rsidR="009E63E3" w:rsidRPr="002F4299">
          <w:rPr>
            <w:rFonts w:ascii="Calibri" w:hAnsi="Calibri"/>
            <w:b w:val="0"/>
            <w:bCs w:val="0"/>
            <w:smallCaps w:val="0"/>
            <w:noProof/>
            <w:sz w:val="22"/>
            <w:szCs w:val="22"/>
          </w:rPr>
          <w:tab/>
        </w:r>
        <w:r w:rsidR="009E63E3" w:rsidRPr="00281551">
          <w:rPr>
            <w:rStyle w:val="Hyperlink"/>
            <w:noProof/>
          </w:rPr>
          <w:t>Document Overview</w:t>
        </w:r>
        <w:r w:rsidR="009E63E3">
          <w:rPr>
            <w:noProof/>
            <w:webHidden/>
          </w:rPr>
          <w:tab/>
        </w:r>
        <w:r w:rsidR="009E63E3">
          <w:rPr>
            <w:noProof/>
            <w:webHidden/>
          </w:rPr>
          <w:fldChar w:fldCharType="begin"/>
        </w:r>
        <w:r w:rsidR="009E63E3">
          <w:rPr>
            <w:noProof/>
            <w:webHidden/>
          </w:rPr>
          <w:instrText xml:space="preserve"> PAGEREF _Toc37454719 \h </w:instrText>
        </w:r>
        <w:r w:rsidR="009E63E3">
          <w:rPr>
            <w:noProof/>
            <w:webHidden/>
          </w:rPr>
        </w:r>
        <w:r w:rsidR="009E63E3">
          <w:rPr>
            <w:noProof/>
            <w:webHidden/>
          </w:rPr>
          <w:fldChar w:fldCharType="separate"/>
        </w:r>
        <w:r w:rsidR="009E63E3">
          <w:rPr>
            <w:noProof/>
            <w:webHidden/>
          </w:rPr>
          <w:t>1</w:t>
        </w:r>
        <w:r w:rsidR="009E63E3">
          <w:rPr>
            <w:noProof/>
            <w:webHidden/>
          </w:rPr>
          <w:fldChar w:fldCharType="end"/>
        </w:r>
      </w:hyperlink>
    </w:p>
    <w:p w14:paraId="52C73CBD" w14:textId="77777777" w:rsidR="009E63E3" w:rsidRPr="002F4299" w:rsidRDefault="008E2B9C">
      <w:pPr>
        <w:pStyle w:val="TOC2"/>
        <w:tabs>
          <w:tab w:val="left" w:pos="1200"/>
        </w:tabs>
        <w:rPr>
          <w:rFonts w:ascii="Calibri" w:hAnsi="Calibri"/>
          <w:b w:val="0"/>
          <w:bCs w:val="0"/>
          <w:smallCaps w:val="0"/>
          <w:noProof/>
          <w:sz w:val="22"/>
          <w:szCs w:val="22"/>
        </w:rPr>
      </w:pPr>
      <w:hyperlink w:anchor="_Toc37454720" w:history="1">
        <w:r w:rsidR="009E63E3" w:rsidRPr="00281551">
          <w:rPr>
            <w:rStyle w:val="Hyperlink"/>
            <w:noProof/>
          </w:rPr>
          <w:t>1.6.</w:t>
        </w:r>
        <w:r w:rsidR="009E63E3" w:rsidRPr="002F4299">
          <w:rPr>
            <w:rFonts w:ascii="Calibri" w:hAnsi="Calibri"/>
            <w:b w:val="0"/>
            <w:bCs w:val="0"/>
            <w:smallCaps w:val="0"/>
            <w:noProof/>
            <w:sz w:val="22"/>
            <w:szCs w:val="22"/>
          </w:rPr>
          <w:tab/>
        </w:r>
        <w:r w:rsidR="009E63E3" w:rsidRPr="00281551">
          <w:rPr>
            <w:rStyle w:val="Hyperlink"/>
            <w:noProof/>
          </w:rPr>
          <w:t>References</w:t>
        </w:r>
        <w:r w:rsidR="009E63E3">
          <w:rPr>
            <w:noProof/>
            <w:webHidden/>
          </w:rPr>
          <w:tab/>
        </w:r>
        <w:r w:rsidR="009E63E3">
          <w:rPr>
            <w:noProof/>
            <w:webHidden/>
          </w:rPr>
          <w:fldChar w:fldCharType="begin"/>
        </w:r>
        <w:r w:rsidR="009E63E3">
          <w:rPr>
            <w:noProof/>
            <w:webHidden/>
          </w:rPr>
          <w:instrText xml:space="preserve"> PAGEREF _Toc37454720 \h </w:instrText>
        </w:r>
        <w:r w:rsidR="009E63E3">
          <w:rPr>
            <w:noProof/>
            <w:webHidden/>
          </w:rPr>
        </w:r>
        <w:r w:rsidR="009E63E3">
          <w:rPr>
            <w:noProof/>
            <w:webHidden/>
          </w:rPr>
          <w:fldChar w:fldCharType="separate"/>
        </w:r>
        <w:r w:rsidR="009E63E3">
          <w:rPr>
            <w:noProof/>
            <w:webHidden/>
          </w:rPr>
          <w:t>1</w:t>
        </w:r>
        <w:r w:rsidR="009E63E3">
          <w:rPr>
            <w:noProof/>
            <w:webHidden/>
          </w:rPr>
          <w:fldChar w:fldCharType="end"/>
        </w:r>
      </w:hyperlink>
    </w:p>
    <w:p w14:paraId="40721280" w14:textId="77777777" w:rsidR="009E63E3" w:rsidRPr="002F4299" w:rsidRDefault="008E2B9C">
      <w:pPr>
        <w:pStyle w:val="TOC1"/>
        <w:tabs>
          <w:tab w:val="left" w:pos="400"/>
        </w:tabs>
        <w:rPr>
          <w:rFonts w:ascii="Calibri" w:hAnsi="Calibri"/>
          <w:b w:val="0"/>
          <w:caps w:val="0"/>
          <w:noProof/>
          <w:sz w:val="22"/>
          <w:szCs w:val="22"/>
        </w:rPr>
      </w:pPr>
      <w:hyperlink w:anchor="_Toc37454721" w:history="1">
        <w:r w:rsidR="009E63E3" w:rsidRPr="00281551">
          <w:rPr>
            <w:rStyle w:val="Hyperlink"/>
            <w:noProof/>
          </w:rPr>
          <w:t>2.</w:t>
        </w:r>
        <w:r w:rsidR="009E63E3" w:rsidRPr="002F4299">
          <w:rPr>
            <w:rFonts w:ascii="Calibri" w:hAnsi="Calibri"/>
            <w:b w:val="0"/>
            <w:caps w:val="0"/>
            <w:noProof/>
            <w:sz w:val="22"/>
            <w:szCs w:val="22"/>
          </w:rPr>
          <w:tab/>
        </w:r>
        <w:r w:rsidR="009E63E3" w:rsidRPr="00281551">
          <w:rPr>
            <w:rStyle w:val="Hyperlink"/>
            <w:noProof/>
          </w:rPr>
          <w:t>Test Items and Features</w:t>
        </w:r>
        <w:r w:rsidR="009E63E3">
          <w:rPr>
            <w:noProof/>
            <w:webHidden/>
          </w:rPr>
          <w:tab/>
        </w:r>
        <w:r w:rsidR="009E63E3">
          <w:rPr>
            <w:noProof/>
            <w:webHidden/>
          </w:rPr>
          <w:fldChar w:fldCharType="begin"/>
        </w:r>
        <w:r w:rsidR="009E63E3">
          <w:rPr>
            <w:noProof/>
            <w:webHidden/>
          </w:rPr>
          <w:instrText xml:space="preserve"> PAGEREF _Toc37454721 \h </w:instrText>
        </w:r>
        <w:r w:rsidR="009E63E3">
          <w:rPr>
            <w:noProof/>
            <w:webHidden/>
          </w:rPr>
        </w:r>
        <w:r w:rsidR="009E63E3">
          <w:rPr>
            <w:noProof/>
            <w:webHidden/>
          </w:rPr>
          <w:fldChar w:fldCharType="separate"/>
        </w:r>
        <w:r w:rsidR="009E63E3">
          <w:rPr>
            <w:noProof/>
            <w:webHidden/>
          </w:rPr>
          <w:t>2</w:t>
        </w:r>
        <w:r w:rsidR="009E63E3">
          <w:rPr>
            <w:noProof/>
            <w:webHidden/>
          </w:rPr>
          <w:fldChar w:fldCharType="end"/>
        </w:r>
      </w:hyperlink>
    </w:p>
    <w:p w14:paraId="733C8B4B" w14:textId="77777777" w:rsidR="009E63E3" w:rsidRPr="002F4299" w:rsidRDefault="008E2B9C">
      <w:pPr>
        <w:pStyle w:val="TOC1"/>
        <w:tabs>
          <w:tab w:val="left" w:pos="400"/>
        </w:tabs>
        <w:rPr>
          <w:rFonts w:ascii="Calibri" w:hAnsi="Calibri"/>
          <w:b w:val="0"/>
          <w:caps w:val="0"/>
          <w:noProof/>
          <w:sz w:val="22"/>
          <w:szCs w:val="22"/>
        </w:rPr>
      </w:pPr>
      <w:hyperlink w:anchor="_Toc37454722" w:history="1">
        <w:r w:rsidR="009E63E3" w:rsidRPr="00281551">
          <w:rPr>
            <w:rStyle w:val="Hyperlink"/>
            <w:noProof/>
          </w:rPr>
          <w:t>3.</w:t>
        </w:r>
        <w:r w:rsidR="009E63E3" w:rsidRPr="002F4299">
          <w:rPr>
            <w:rFonts w:ascii="Calibri" w:hAnsi="Calibri"/>
            <w:b w:val="0"/>
            <w:caps w:val="0"/>
            <w:noProof/>
            <w:sz w:val="22"/>
            <w:szCs w:val="22"/>
          </w:rPr>
          <w:tab/>
        </w:r>
        <w:r w:rsidR="009E63E3" w:rsidRPr="00281551">
          <w:rPr>
            <w:rStyle w:val="Hyperlink"/>
            <w:noProof/>
          </w:rPr>
          <w:t>Testing Approach</w:t>
        </w:r>
        <w:r w:rsidR="009E63E3">
          <w:rPr>
            <w:noProof/>
            <w:webHidden/>
          </w:rPr>
          <w:tab/>
        </w:r>
        <w:r w:rsidR="009E63E3">
          <w:rPr>
            <w:noProof/>
            <w:webHidden/>
          </w:rPr>
          <w:fldChar w:fldCharType="begin"/>
        </w:r>
        <w:r w:rsidR="009E63E3">
          <w:rPr>
            <w:noProof/>
            <w:webHidden/>
          </w:rPr>
          <w:instrText xml:space="preserve"> PAGEREF _Toc37454722 \h </w:instrText>
        </w:r>
        <w:r w:rsidR="009E63E3">
          <w:rPr>
            <w:noProof/>
            <w:webHidden/>
          </w:rPr>
        </w:r>
        <w:r w:rsidR="009E63E3">
          <w:rPr>
            <w:noProof/>
            <w:webHidden/>
          </w:rPr>
          <w:fldChar w:fldCharType="separate"/>
        </w:r>
        <w:r w:rsidR="009E63E3">
          <w:rPr>
            <w:noProof/>
            <w:webHidden/>
          </w:rPr>
          <w:t>3</w:t>
        </w:r>
        <w:r w:rsidR="009E63E3">
          <w:rPr>
            <w:noProof/>
            <w:webHidden/>
          </w:rPr>
          <w:fldChar w:fldCharType="end"/>
        </w:r>
      </w:hyperlink>
    </w:p>
    <w:p w14:paraId="74B8B16E" w14:textId="77777777" w:rsidR="009E63E3" w:rsidRPr="002F4299" w:rsidRDefault="008E2B9C">
      <w:pPr>
        <w:pStyle w:val="TOC1"/>
        <w:tabs>
          <w:tab w:val="left" w:pos="400"/>
        </w:tabs>
        <w:rPr>
          <w:rFonts w:ascii="Calibri" w:hAnsi="Calibri"/>
          <w:b w:val="0"/>
          <w:caps w:val="0"/>
          <w:noProof/>
          <w:sz w:val="22"/>
          <w:szCs w:val="22"/>
        </w:rPr>
      </w:pPr>
      <w:hyperlink w:anchor="_Toc37454723" w:history="1">
        <w:r w:rsidR="009E63E3" w:rsidRPr="00281551">
          <w:rPr>
            <w:rStyle w:val="Hyperlink"/>
            <w:noProof/>
          </w:rPr>
          <w:t>4.</w:t>
        </w:r>
        <w:r w:rsidR="009E63E3" w:rsidRPr="002F4299">
          <w:rPr>
            <w:rFonts w:ascii="Calibri" w:hAnsi="Calibri"/>
            <w:b w:val="0"/>
            <w:caps w:val="0"/>
            <w:noProof/>
            <w:sz w:val="22"/>
            <w:szCs w:val="22"/>
          </w:rPr>
          <w:tab/>
        </w:r>
        <w:r w:rsidR="009E63E3" w:rsidRPr="00281551">
          <w:rPr>
            <w:rStyle w:val="Hyperlink"/>
            <w:noProof/>
          </w:rPr>
          <w:t>Test 01</w:t>
        </w:r>
        <w:r w:rsidR="009E63E3">
          <w:rPr>
            <w:noProof/>
            <w:webHidden/>
          </w:rPr>
          <w:tab/>
        </w:r>
        <w:r w:rsidR="009E63E3">
          <w:rPr>
            <w:noProof/>
            <w:webHidden/>
          </w:rPr>
          <w:fldChar w:fldCharType="begin"/>
        </w:r>
        <w:r w:rsidR="009E63E3">
          <w:rPr>
            <w:noProof/>
            <w:webHidden/>
          </w:rPr>
          <w:instrText xml:space="preserve"> PAGEREF _Toc37454723 \h </w:instrText>
        </w:r>
        <w:r w:rsidR="009E63E3">
          <w:rPr>
            <w:noProof/>
            <w:webHidden/>
          </w:rPr>
        </w:r>
        <w:r w:rsidR="009E63E3">
          <w:rPr>
            <w:noProof/>
            <w:webHidden/>
          </w:rPr>
          <w:fldChar w:fldCharType="separate"/>
        </w:r>
        <w:r w:rsidR="009E63E3">
          <w:rPr>
            <w:noProof/>
            <w:webHidden/>
          </w:rPr>
          <w:t>4</w:t>
        </w:r>
        <w:r w:rsidR="009E63E3">
          <w:rPr>
            <w:noProof/>
            <w:webHidden/>
          </w:rPr>
          <w:fldChar w:fldCharType="end"/>
        </w:r>
      </w:hyperlink>
    </w:p>
    <w:p w14:paraId="6C7BCC75" w14:textId="77777777" w:rsidR="009E63E3" w:rsidRPr="002F4299" w:rsidRDefault="008E2B9C">
      <w:pPr>
        <w:pStyle w:val="TOC2"/>
        <w:tabs>
          <w:tab w:val="left" w:pos="1200"/>
        </w:tabs>
        <w:rPr>
          <w:rFonts w:ascii="Calibri" w:hAnsi="Calibri"/>
          <w:b w:val="0"/>
          <w:bCs w:val="0"/>
          <w:smallCaps w:val="0"/>
          <w:noProof/>
          <w:sz w:val="22"/>
          <w:szCs w:val="22"/>
        </w:rPr>
      </w:pPr>
      <w:hyperlink w:anchor="_Toc37454724" w:history="1">
        <w:r w:rsidR="009E63E3" w:rsidRPr="00281551">
          <w:rPr>
            <w:rStyle w:val="Hyperlink"/>
            <w:noProof/>
          </w:rPr>
          <w:t>4.1.</w:t>
        </w:r>
        <w:r w:rsidR="009E63E3" w:rsidRPr="002F4299">
          <w:rPr>
            <w:rFonts w:ascii="Calibri" w:hAnsi="Calibri"/>
            <w:b w:val="0"/>
            <w:bCs w:val="0"/>
            <w:smallCaps w:val="0"/>
            <w:noProof/>
            <w:sz w:val="22"/>
            <w:szCs w:val="22"/>
          </w:rPr>
          <w:tab/>
        </w:r>
        <w:r w:rsidR="009E63E3" w:rsidRPr="00281551">
          <w:rPr>
            <w:rStyle w:val="Hyperlink"/>
            <w:noProof/>
          </w:rPr>
          <w:t>Test &lt;&lt;test id&gt;&gt;</w:t>
        </w:r>
        <w:r w:rsidR="009E63E3">
          <w:rPr>
            <w:noProof/>
            <w:webHidden/>
          </w:rPr>
          <w:tab/>
        </w:r>
        <w:r w:rsidR="009E63E3">
          <w:rPr>
            <w:noProof/>
            <w:webHidden/>
          </w:rPr>
          <w:fldChar w:fldCharType="begin"/>
        </w:r>
        <w:r w:rsidR="009E63E3">
          <w:rPr>
            <w:noProof/>
            <w:webHidden/>
          </w:rPr>
          <w:instrText xml:space="preserve"> PAGEREF _Toc37454724 \h </w:instrText>
        </w:r>
        <w:r w:rsidR="009E63E3">
          <w:rPr>
            <w:noProof/>
            <w:webHidden/>
          </w:rPr>
        </w:r>
        <w:r w:rsidR="009E63E3">
          <w:rPr>
            <w:noProof/>
            <w:webHidden/>
          </w:rPr>
          <w:fldChar w:fldCharType="separate"/>
        </w:r>
        <w:r w:rsidR="009E63E3">
          <w:rPr>
            <w:noProof/>
            <w:webHidden/>
          </w:rPr>
          <w:t>4</w:t>
        </w:r>
        <w:r w:rsidR="009E63E3">
          <w:rPr>
            <w:noProof/>
            <w:webHidden/>
          </w:rPr>
          <w:fldChar w:fldCharType="end"/>
        </w:r>
      </w:hyperlink>
    </w:p>
    <w:p w14:paraId="645F9C50" w14:textId="77777777" w:rsidR="009E63E3" w:rsidRPr="002F4299" w:rsidRDefault="008E2B9C">
      <w:pPr>
        <w:pStyle w:val="TOC1"/>
        <w:tabs>
          <w:tab w:val="left" w:pos="400"/>
        </w:tabs>
        <w:rPr>
          <w:rFonts w:ascii="Calibri" w:hAnsi="Calibri"/>
          <w:b w:val="0"/>
          <w:caps w:val="0"/>
          <w:noProof/>
          <w:sz w:val="22"/>
          <w:szCs w:val="22"/>
        </w:rPr>
      </w:pPr>
      <w:hyperlink w:anchor="_Toc37454725" w:history="1">
        <w:r w:rsidR="009E63E3" w:rsidRPr="00281551">
          <w:rPr>
            <w:rStyle w:val="Hyperlink"/>
            <w:noProof/>
          </w:rPr>
          <w:t>5.</w:t>
        </w:r>
        <w:r w:rsidR="009E63E3" w:rsidRPr="002F4299">
          <w:rPr>
            <w:rFonts w:ascii="Calibri" w:hAnsi="Calibri"/>
            <w:b w:val="0"/>
            <w:caps w:val="0"/>
            <w:noProof/>
            <w:sz w:val="22"/>
            <w:szCs w:val="22"/>
          </w:rPr>
          <w:tab/>
        </w:r>
        <w:r w:rsidR="009E63E3" w:rsidRPr="00281551">
          <w:rPr>
            <w:rStyle w:val="Hyperlink"/>
            <w:noProof/>
          </w:rPr>
          <w:t>Test 02</w:t>
        </w:r>
        <w:r w:rsidR="009E63E3">
          <w:rPr>
            <w:noProof/>
            <w:webHidden/>
          </w:rPr>
          <w:tab/>
        </w:r>
        <w:r w:rsidR="009E63E3">
          <w:rPr>
            <w:noProof/>
            <w:webHidden/>
          </w:rPr>
          <w:fldChar w:fldCharType="begin"/>
        </w:r>
        <w:r w:rsidR="009E63E3">
          <w:rPr>
            <w:noProof/>
            <w:webHidden/>
          </w:rPr>
          <w:instrText xml:space="preserve"> PAGEREF _Toc37454725 \h </w:instrText>
        </w:r>
        <w:r w:rsidR="009E63E3">
          <w:rPr>
            <w:noProof/>
            <w:webHidden/>
          </w:rPr>
        </w:r>
        <w:r w:rsidR="009E63E3">
          <w:rPr>
            <w:noProof/>
            <w:webHidden/>
          </w:rPr>
          <w:fldChar w:fldCharType="separate"/>
        </w:r>
        <w:r w:rsidR="009E63E3">
          <w:rPr>
            <w:noProof/>
            <w:webHidden/>
          </w:rPr>
          <w:t>2</w:t>
        </w:r>
        <w:r w:rsidR="009E63E3">
          <w:rPr>
            <w:noProof/>
            <w:webHidden/>
          </w:rPr>
          <w:fldChar w:fldCharType="end"/>
        </w:r>
      </w:hyperlink>
    </w:p>
    <w:p w14:paraId="42FC93FC" w14:textId="77777777" w:rsidR="009E63E3" w:rsidRPr="002F4299" w:rsidRDefault="008E2B9C">
      <w:pPr>
        <w:pStyle w:val="TOC2"/>
        <w:tabs>
          <w:tab w:val="left" w:pos="1200"/>
        </w:tabs>
        <w:rPr>
          <w:rFonts w:ascii="Calibri" w:hAnsi="Calibri"/>
          <w:b w:val="0"/>
          <w:bCs w:val="0"/>
          <w:smallCaps w:val="0"/>
          <w:noProof/>
          <w:sz w:val="22"/>
          <w:szCs w:val="22"/>
        </w:rPr>
      </w:pPr>
      <w:hyperlink w:anchor="_Toc37454726" w:history="1">
        <w:r w:rsidR="009E63E3" w:rsidRPr="00281551">
          <w:rPr>
            <w:rStyle w:val="Hyperlink"/>
            <w:noProof/>
          </w:rPr>
          <w:t>5.1.</w:t>
        </w:r>
        <w:r w:rsidR="009E63E3" w:rsidRPr="002F4299">
          <w:rPr>
            <w:rFonts w:ascii="Calibri" w:hAnsi="Calibri"/>
            <w:b w:val="0"/>
            <w:bCs w:val="0"/>
            <w:smallCaps w:val="0"/>
            <w:noProof/>
            <w:sz w:val="22"/>
            <w:szCs w:val="22"/>
          </w:rPr>
          <w:tab/>
        </w:r>
        <w:r w:rsidR="009E63E3" w:rsidRPr="00281551">
          <w:rPr>
            <w:rStyle w:val="Hyperlink"/>
            <w:noProof/>
          </w:rPr>
          <w:t>Test &lt;&lt;test id&gt;&gt;</w:t>
        </w:r>
        <w:r w:rsidR="009E63E3">
          <w:rPr>
            <w:noProof/>
            <w:webHidden/>
          </w:rPr>
          <w:tab/>
        </w:r>
        <w:r w:rsidR="009E63E3">
          <w:rPr>
            <w:noProof/>
            <w:webHidden/>
          </w:rPr>
          <w:fldChar w:fldCharType="begin"/>
        </w:r>
        <w:r w:rsidR="009E63E3">
          <w:rPr>
            <w:noProof/>
            <w:webHidden/>
          </w:rPr>
          <w:instrText xml:space="preserve"> PAGEREF _Toc37454726 \h </w:instrText>
        </w:r>
        <w:r w:rsidR="009E63E3">
          <w:rPr>
            <w:noProof/>
            <w:webHidden/>
          </w:rPr>
        </w:r>
        <w:r w:rsidR="009E63E3">
          <w:rPr>
            <w:noProof/>
            <w:webHidden/>
          </w:rPr>
          <w:fldChar w:fldCharType="separate"/>
        </w:r>
        <w:r w:rsidR="009E63E3">
          <w:rPr>
            <w:noProof/>
            <w:webHidden/>
          </w:rPr>
          <w:t>2</w:t>
        </w:r>
        <w:r w:rsidR="009E63E3">
          <w:rPr>
            <w:noProof/>
            <w:webHidden/>
          </w:rPr>
          <w:fldChar w:fldCharType="end"/>
        </w:r>
      </w:hyperlink>
    </w:p>
    <w:p w14:paraId="6EC60C1A" w14:textId="77777777" w:rsidR="009E63E3" w:rsidRPr="002F4299" w:rsidRDefault="008E2B9C">
      <w:pPr>
        <w:pStyle w:val="TOC1"/>
        <w:tabs>
          <w:tab w:val="left" w:pos="400"/>
        </w:tabs>
        <w:rPr>
          <w:rFonts w:ascii="Calibri" w:hAnsi="Calibri"/>
          <w:b w:val="0"/>
          <w:caps w:val="0"/>
          <w:noProof/>
          <w:sz w:val="22"/>
          <w:szCs w:val="22"/>
        </w:rPr>
      </w:pPr>
      <w:hyperlink w:anchor="_Toc37454727" w:history="1">
        <w:r w:rsidR="009E63E3" w:rsidRPr="00281551">
          <w:rPr>
            <w:rStyle w:val="Hyperlink"/>
            <w:noProof/>
          </w:rPr>
          <w:t>6.</w:t>
        </w:r>
        <w:r w:rsidR="009E63E3" w:rsidRPr="002F4299">
          <w:rPr>
            <w:rFonts w:ascii="Calibri" w:hAnsi="Calibri"/>
            <w:b w:val="0"/>
            <w:caps w:val="0"/>
            <w:noProof/>
            <w:sz w:val="22"/>
            <w:szCs w:val="22"/>
          </w:rPr>
          <w:tab/>
        </w:r>
        <w:r w:rsidR="009E63E3" w:rsidRPr="00281551">
          <w:rPr>
            <w:rStyle w:val="Hyperlink"/>
            <w:noProof/>
          </w:rPr>
          <w:t>Test 03</w:t>
        </w:r>
        <w:r w:rsidR="009E63E3">
          <w:rPr>
            <w:noProof/>
            <w:webHidden/>
          </w:rPr>
          <w:tab/>
        </w:r>
        <w:r w:rsidR="009E63E3">
          <w:rPr>
            <w:noProof/>
            <w:webHidden/>
          </w:rPr>
          <w:fldChar w:fldCharType="begin"/>
        </w:r>
        <w:r w:rsidR="009E63E3">
          <w:rPr>
            <w:noProof/>
            <w:webHidden/>
          </w:rPr>
          <w:instrText xml:space="preserve"> PAGEREF _Toc37454727 \h </w:instrText>
        </w:r>
        <w:r w:rsidR="009E63E3">
          <w:rPr>
            <w:noProof/>
            <w:webHidden/>
          </w:rPr>
        </w:r>
        <w:r w:rsidR="009E63E3">
          <w:rPr>
            <w:noProof/>
            <w:webHidden/>
          </w:rPr>
          <w:fldChar w:fldCharType="separate"/>
        </w:r>
        <w:r w:rsidR="009E63E3">
          <w:rPr>
            <w:noProof/>
            <w:webHidden/>
          </w:rPr>
          <w:t>2</w:t>
        </w:r>
        <w:r w:rsidR="009E63E3">
          <w:rPr>
            <w:noProof/>
            <w:webHidden/>
          </w:rPr>
          <w:fldChar w:fldCharType="end"/>
        </w:r>
      </w:hyperlink>
    </w:p>
    <w:p w14:paraId="3ECB2E51" w14:textId="77777777" w:rsidR="009E63E3" w:rsidRPr="002F4299" w:rsidRDefault="008E2B9C">
      <w:pPr>
        <w:pStyle w:val="TOC2"/>
        <w:tabs>
          <w:tab w:val="left" w:pos="1200"/>
        </w:tabs>
        <w:rPr>
          <w:rFonts w:ascii="Calibri" w:hAnsi="Calibri"/>
          <w:b w:val="0"/>
          <w:bCs w:val="0"/>
          <w:smallCaps w:val="0"/>
          <w:noProof/>
          <w:sz w:val="22"/>
          <w:szCs w:val="22"/>
        </w:rPr>
      </w:pPr>
      <w:hyperlink w:anchor="_Toc37454728" w:history="1">
        <w:r w:rsidR="009E63E3" w:rsidRPr="00281551">
          <w:rPr>
            <w:rStyle w:val="Hyperlink"/>
            <w:noProof/>
          </w:rPr>
          <w:t>6.1.</w:t>
        </w:r>
        <w:r w:rsidR="009E63E3" w:rsidRPr="002F4299">
          <w:rPr>
            <w:rFonts w:ascii="Calibri" w:hAnsi="Calibri"/>
            <w:b w:val="0"/>
            <w:bCs w:val="0"/>
            <w:smallCaps w:val="0"/>
            <w:noProof/>
            <w:sz w:val="22"/>
            <w:szCs w:val="22"/>
          </w:rPr>
          <w:tab/>
        </w:r>
        <w:r w:rsidR="009E63E3" w:rsidRPr="00281551">
          <w:rPr>
            <w:rStyle w:val="Hyperlink"/>
            <w:noProof/>
          </w:rPr>
          <w:t>Test &lt;&lt;test id&gt;&gt;</w:t>
        </w:r>
        <w:r w:rsidR="009E63E3">
          <w:rPr>
            <w:noProof/>
            <w:webHidden/>
          </w:rPr>
          <w:tab/>
        </w:r>
        <w:r w:rsidR="009E63E3">
          <w:rPr>
            <w:noProof/>
            <w:webHidden/>
          </w:rPr>
          <w:fldChar w:fldCharType="begin"/>
        </w:r>
        <w:r w:rsidR="009E63E3">
          <w:rPr>
            <w:noProof/>
            <w:webHidden/>
          </w:rPr>
          <w:instrText xml:space="preserve"> PAGEREF _Toc37454728 \h </w:instrText>
        </w:r>
        <w:r w:rsidR="009E63E3">
          <w:rPr>
            <w:noProof/>
            <w:webHidden/>
          </w:rPr>
        </w:r>
        <w:r w:rsidR="009E63E3">
          <w:rPr>
            <w:noProof/>
            <w:webHidden/>
          </w:rPr>
          <w:fldChar w:fldCharType="separate"/>
        </w:r>
        <w:r w:rsidR="009E63E3">
          <w:rPr>
            <w:noProof/>
            <w:webHidden/>
          </w:rPr>
          <w:t>2</w:t>
        </w:r>
        <w:r w:rsidR="009E63E3">
          <w:rPr>
            <w:noProof/>
            <w:webHidden/>
          </w:rPr>
          <w:fldChar w:fldCharType="end"/>
        </w:r>
      </w:hyperlink>
    </w:p>
    <w:p w14:paraId="13BCB06C" w14:textId="77777777" w:rsidR="009E63E3" w:rsidRPr="002F4299" w:rsidRDefault="008E2B9C">
      <w:pPr>
        <w:pStyle w:val="TOC1"/>
        <w:tabs>
          <w:tab w:val="left" w:pos="400"/>
        </w:tabs>
        <w:rPr>
          <w:rFonts w:ascii="Calibri" w:hAnsi="Calibri"/>
          <w:b w:val="0"/>
          <w:caps w:val="0"/>
          <w:noProof/>
          <w:sz w:val="22"/>
          <w:szCs w:val="22"/>
        </w:rPr>
      </w:pPr>
      <w:hyperlink w:anchor="_Toc37454729" w:history="1">
        <w:r w:rsidR="009E63E3" w:rsidRPr="00281551">
          <w:rPr>
            <w:rStyle w:val="Hyperlink"/>
            <w:noProof/>
          </w:rPr>
          <w:t>7.</w:t>
        </w:r>
        <w:r w:rsidR="009E63E3" w:rsidRPr="002F4299">
          <w:rPr>
            <w:rFonts w:ascii="Calibri" w:hAnsi="Calibri"/>
            <w:b w:val="0"/>
            <w:caps w:val="0"/>
            <w:noProof/>
            <w:sz w:val="22"/>
            <w:szCs w:val="22"/>
          </w:rPr>
          <w:tab/>
        </w:r>
        <w:r w:rsidR="009E63E3" w:rsidRPr="00281551">
          <w:rPr>
            <w:rStyle w:val="Hyperlink"/>
            <w:noProof/>
          </w:rPr>
          <w:t>Test 04</w:t>
        </w:r>
        <w:r w:rsidR="009E63E3">
          <w:rPr>
            <w:noProof/>
            <w:webHidden/>
          </w:rPr>
          <w:tab/>
        </w:r>
        <w:r w:rsidR="009E63E3">
          <w:rPr>
            <w:noProof/>
            <w:webHidden/>
          </w:rPr>
          <w:fldChar w:fldCharType="begin"/>
        </w:r>
        <w:r w:rsidR="009E63E3">
          <w:rPr>
            <w:noProof/>
            <w:webHidden/>
          </w:rPr>
          <w:instrText xml:space="preserve"> PAGEREF _Toc37454729 \h </w:instrText>
        </w:r>
        <w:r w:rsidR="009E63E3">
          <w:rPr>
            <w:noProof/>
            <w:webHidden/>
          </w:rPr>
        </w:r>
        <w:r w:rsidR="009E63E3">
          <w:rPr>
            <w:noProof/>
            <w:webHidden/>
          </w:rPr>
          <w:fldChar w:fldCharType="separate"/>
        </w:r>
        <w:r w:rsidR="009E63E3">
          <w:rPr>
            <w:noProof/>
            <w:webHidden/>
          </w:rPr>
          <w:t>2</w:t>
        </w:r>
        <w:r w:rsidR="009E63E3">
          <w:rPr>
            <w:noProof/>
            <w:webHidden/>
          </w:rPr>
          <w:fldChar w:fldCharType="end"/>
        </w:r>
      </w:hyperlink>
    </w:p>
    <w:p w14:paraId="48C8CE4A" w14:textId="77777777" w:rsidR="009E63E3" w:rsidRPr="002F4299" w:rsidRDefault="008E2B9C">
      <w:pPr>
        <w:pStyle w:val="TOC2"/>
        <w:tabs>
          <w:tab w:val="left" w:pos="1200"/>
        </w:tabs>
        <w:rPr>
          <w:rFonts w:ascii="Calibri" w:hAnsi="Calibri"/>
          <w:b w:val="0"/>
          <w:bCs w:val="0"/>
          <w:smallCaps w:val="0"/>
          <w:noProof/>
          <w:sz w:val="22"/>
          <w:szCs w:val="22"/>
        </w:rPr>
      </w:pPr>
      <w:hyperlink w:anchor="_Toc37454730" w:history="1">
        <w:r w:rsidR="009E63E3" w:rsidRPr="00281551">
          <w:rPr>
            <w:rStyle w:val="Hyperlink"/>
            <w:noProof/>
          </w:rPr>
          <w:t>7.1.</w:t>
        </w:r>
        <w:r w:rsidR="009E63E3" w:rsidRPr="002F4299">
          <w:rPr>
            <w:rFonts w:ascii="Calibri" w:hAnsi="Calibri"/>
            <w:b w:val="0"/>
            <w:bCs w:val="0"/>
            <w:smallCaps w:val="0"/>
            <w:noProof/>
            <w:sz w:val="22"/>
            <w:szCs w:val="22"/>
          </w:rPr>
          <w:tab/>
        </w:r>
        <w:r w:rsidR="009E63E3" w:rsidRPr="00281551">
          <w:rPr>
            <w:rStyle w:val="Hyperlink"/>
            <w:noProof/>
          </w:rPr>
          <w:t>Test &lt;&lt;test id&gt;&gt;</w:t>
        </w:r>
        <w:r w:rsidR="009E63E3">
          <w:rPr>
            <w:noProof/>
            <w:webHidden/>
          </w:rPr>
          <w:tab/>
        </w:r>
        <w:r w:rsidR="009E63E3">
          <w:rPr>
            <w:noProof/>
            <w:webHidden/>
          </w:rPr>
          <w:fldChar w:fldCharType="begin"/>
        </w:r>
        <w:r w:rsidR="009E63E3">
          <w:rPr>
            <w:noProof/>
            <w:webHidden/>
          </w:rPr>
          <w:instrText xml:space="preserve"> PAGEREF _Toc37454730 \h </w:instrText>
        </w:r>
        <w:r w:rsidR="009E63E3">
          <w:rPr>
            <w:noProof/>
            <w:webHidden/>
          </w:rPr>
        </w:r>
        <w:r w:rsidR="009E63E3">
          <w:rPr>
            <w:noProof/>
            <w:webHidden/>
          </w:rPr>
          <w:fldChar w:fldCharType="separate"/>
        </w:r>
        <w:r w:rsidR="009E63E3">
          <w:rPr>
            <w:noProof/>
            <w:webHidden/>
          </w:rPr>
          <w:t>2</w:t>
        </w:r>
        <w:r w:rsidR="009E63E3">
          <w:rPr>
            <w:noProof/>
            <w:webHidden/>
          </w:rPr>
          <w:fldChar w:fldCharType="end"/>
        </w:r>
      </w:hyperlink>
    </w:p>
    <w:p w14:paraId="5A9EC96B" w14:textId="77777777" w:rsidR="009E63E3" w:rsidRPr="002F4299" w:rsidRDefault="008E2B9C">
      <w:pPr>
        <w:pStyle w:val="TOC1"/>
        <w:tabs>
          <w:tab w:val="left" w:pos="400"/>
        </w:tabs>
        <w:rPr>
          <w:rFonts w:ascii="Calibri" w:hAnsi="Calibri"/>
          <w:b w:val="0"/>
          <w:caps w:val="0"/>
          <w:noProof/>
          <w:sz w:val="22"/>
          <w:szCs w:val="22"/>
        </w:rPr>
      </w:pPr>
      <w:hyperlink w:anchor="_Toc37454731" w:history="1">
        <w:r w:rsidR="009E63E3" w:rsidRPr="00281551">
          <w:rPr>
            <w:rStyle w:val="Hyperlink"/>
            <w:noProof/>
          </w:rPr>
          <w:t>8.</w:t>
        </w:r>
        <w:r w:rsidR="009E63E3" w:rsidRPr="002F4299">
          <w:rPr>
            <w:rFonts w:ascii="Calibri" w:hAnsi="Calibri"/>
            <w:b w:val="0"/>
            <w:caps w:val="0"/>
            <w:noProof/>
            <w:sz w:val="22"/>
            <w:szCs w:val="22"/>
          </w:rPr>
          <w:tab/>
        </w:r>
        <w:r w:rsidR="009E63E3" w:rsidRPr="00281551">
          <w:rPr>
            <w:rStyle w:val="Hyperlink"/>
            <w:noProof/>
          </w:rPr>
          <w:t>User Interface Testing</w:t>
        </w:r>
        <w:r w:rsidR="009E63E3">
          <w:rPr>
            <w:noProof/>
            <w:webHidden/>
          </w:rPr>
          <w:tab/>
        </w:r>
        <w:r w:rsidR="009E63E3">
          <w:rPr>
            <w:noProof/>
            <w:webHidden/>
          </w:rPr>
          <w:fldChar w:fldCharType="begin"/>
        </w:r>
        <w:r w:rsidR="009E63E3">
          <w:rPr>
            <w:noProof/>
            <w:webHidden/>
          </w:rPr>
          <w:instrText xml:space="preserve"> PAGEREF _Toc37454731 \h </w:instrText>
        </w:r>
        <w:r w:rsidR="009E63E3">
          <w:rPr>
            <w:noProof/>
            <w:webHidden/>
          </w:rPr>
        </w:r>
        <w:r w:rsidR="009E63E3">
          <w:rPr>
            <w:noProof/>
            <w:webHidden/>
          </w:rPr>
          <w:fldChar w:fldCharType="separate"/>
        </w:r>
        <w:r w:rsidR="009E63E3">
          <w:rPr>
            <w:noProof/>
            <w:webHidden/>
          </w:rPr>
          <w:t>3</w:t>
        </w:r>
        <w:r w:rsidR="009E63E3">
          <w:rPr>
            <w:noProof/>
            <w:webHidden/>
          </w:rPr>
          <w:fldChar w:fldCharType="end"/>
        </w:r>
      </w:hyperlink>
    </w:p>
    <w:p w14:paraId="18A1F43A" w14:textId="77777777" w:rsidR="009E63E3" w:rsidRPr="002F4299" w:rsidRDefault="008E2B9C">
      <w:pPr>
        <w:pStyle w:val="TOC1"/>
        <w:tabs>
          <w:tab w:val="left" w:pos="400"/>
        </w:tabs>
        <w:rPr>
          <w:rFonts w:ascii="Calibri" w:hAnsi="Calibri"/>
          <w:b w:val="0"/>
          <w:caps w:val="0"/>
          <w:noProof/>
          <w:sz w:val="22"/>
          <w:szCs w:val="22"/>
        </w:rPr>
      </w:pPr>
      <w:hyperlink w:anchor="_Toc37454732" w:history="1">
        <w:r w:rsidR="009E63E3" w:rsidRPr="00281551">
          <w:rPr>
            <w:rStyle w:val="Hyperlink"/>
            <w:noProof/>
          </w:rPr>
          <w:t>9.</w:t>
        </w:r>
        <w:r w:rsidR="009E63E3" w:rsidRPr="002F4299">
          <w:rPr>
            <w:rFonts w:ascii="Calibri" w:hAnsi="Calibri"/>
            <w:b w:val="0"/>
            <w:caps w:val="0"/>
            <w:noProof/>
            <w:sz w:val="22"/>
            <w:szCs w:val="22"/>
          </w:rPr>
          <w:tab/>
        </w:r>
        <w:r w:rsidR="009E63E3" w:rsidRPr="00281551">
          <w:rPr>
            <w:rStyle w:val="Hyperlink"/>
            <w:noProof/>
          </w:rPr>
          <w:t>Test Schedule</w:t>
        </w:r>
        <w:r w:rsidR="009E63E3">
          <w:rPr>
            <w:noProof/>
            <w:webHidden/>
          </w:rPr>
          <w:tab/>
        </w:r>
        <w:r w:rsidR="009E63E3">
          <w:rPr>
            <w:noProof/>
            <w:webHidden/>
          </w:rPr>
          <w:fldChar w:fldCharType="begin"/>
        </w:r>
        <w:r w:rsidR="009E63E3">
          <w:rPr>
            <w:noProof/>
            <w:webHidden/>
          </w:rPr>
          <w:instrText xml:space="preserve"> PAGEREF _Toc37454732 \h </w:instrText>
        </w:r>
        <w:r w:rsidR="009E63E3">
          <w:rPr>
            <w:noProof/>
            <w:webHidden/>
          </w:rPr>
        </w:r>
        <w:r w:rsidR="009E63E3">
          <w:rPr>
            <w:noProof/>
            <w:webHidden/>
          </w:rPr>
          <w:fldChar w:fldCharType="separate"/>
        </w:r>
        <w:r w:rsidR="009E63E3">
          <w:rPr>
            <w:noProof/>
            <w:webHidden/>
          </w:rPr>
          <w:t>4</w:t>
        </w:r>
        <w:r w:rsidR="009E63E3">
          <w:rPr>
            <w:noProof/>
            <w:webHidden/>
          </w:rPr>
          <w:fldChar w:fldCharType="end"/>
        </w:r>
      </w:hyperlink>
    </w:p>
    <w:p w14:paraId="18230D32" w14:textId="77777777" w:rsidR="009E63E3" w:rsidRPr="002F4299" w:rsidRDefault="008E2B9C">
      <w:pPr>
        <w:pStyle w:val="TOC1"/>
        <w:tabs>
          <w:tab w:val="left" w:pos="600"/>
        </w:tabs>
        <w:rPr>
          <w:rFonts w:ascii="Calibri" w:hAnsi="Calibri"/>
          <w:b w:val="0"/>
          <w:caps w:val="0"/>
          <w:noProof/>
          <w:sz w:val="22"/>
          <w:szCs w:val="22"/>
        </w:rPr>
      </w:pPr>
      <w:hyperlink w:anchor="_Toc37454733" w:history="1">
        <w:r w:rsidR="009E63E3" w:rsidRPr="00281551">
          <w:rPr>
            <w:rStyle w:val="Hyperlink"/>
            <w:noProof/>
          </w:rPr>
          <w:t>10.</w:t>
        </w:r>
        <w:r w:rsidR="009E63E3" w:rsidRPr="002F4299">
          <w:rPr>
            <w:rFonts w:ascii="Calibri" w:hAnsi="Calibri"/>
            <w:b w:val="0"/>
            <w:caps w:val="0"/>
            <w:noProof/>
            <w:sz w:val="22"/>
            <w:szCs w:val="22"/>
          </w:rPr>
          <w:tab/>
        </w:r>
        <w:r w:rsidR="009E63E3" w:rsidRPr="00281551">
          <w:rPr>
            <w:rStyle w:val="Hyperlink"/>
            <w:noProof/>
          </w:rPr>
          <w:t>Other Sections</w:t>
        </w:r>
        <w:r w:rsidR="009E63E3">
          <w:rPr>
            <w:noProof/>
            <w:webHidden/>
          </w:rPr>
          <w:tab/>
        </w:r>
        <w:r w:rsidR="009E63E3">
          <w:rPr>
            <w:noProof/>
            <w:webHidden/>
          </w:rPr>
          <w:fldChar w:fldCharType="begin"/>
        </w:r>
        <w:r w:rsidR="009E63E3">
          <w:rPr>
            <w:noProof/>
            <w:webHidden/>
          </w:rPr>
          <w:instrText xml:space="preserve"> PAGEREF _Toc37454733 \h </w:instrText>
        </w:r>
        <w:r w:rsidR="009E63E3">
          <w:rPr>
            <w:noProof/>
            <w:webHidden/>
          </w:rPr>
        </w:r>
        <w:r w:rsidR="009E63E3">
          <w:rPr>
            <w:noProof/>
            <w:webHidden/>
          </w:rPr>
          <w:fldChar w:fldCharType="separate"/>
        </w:r>
        <w:r w:rsidR="009E63E3">
          <w:rPr>
            <w:noProof/>
            <w:webHidden/>
          </w:rPr>
          <w:t>5</w:t>
        </w:r>
        <w:r w:rsidR="009E63E3">
          <w:rPr>
            <w:noProof/>
            <w:webHidden/>
          </w:rPr>
          <w:fldChar w:fldCharType="end"/>
        </w:r>
      </w:hyperlink>
    </w:p>
    <w:p w14:paraId="13BDEC84" w14:textId="77777777" w:rsidR="009E63E3" w:rsidRPr="002F4299" w:rsidRDefault="008E2B9C">
      <w:pPr>
        <w:pStyle w:val="TOC1"/>
        <w:tabs>
          <w:tab w:val="left" w:pos="600"/>
        </w:tabs>
        <w:rPr>
          <w:rFonts w:ascii="Calibri" w:hAnsi="Calibri"/>
          <w:b w:val="0"/>
          <w:caps w:val="0"/>
          <w:noProof/>
          <w:sz w:val="22"/>
          <w:szCs w:val="22"/>
        </w:rPr>
      </w:pPr>
      <w:hyperlink w:anchor="_Toc37454734" w:history="1">
        <w:r w:rsidR="009E63E3" w:rsidRPr="00281551">
          <w:rPr>
            <w:rStyle w:val="Hyperlink"/>
            <w:noProof/>
          </w:rPr>
          <w:t>11.</w:t>
        </w:r>
        <w:r w:rsidR="009E63E3" w:rsidRPr="002F4299">
          <w:rPr>
            <w:rFonts w:ascii="Calibri" w:hAnsi="Calibri"/>
            <w:b w:val="0"/>
            <w:caps w:val="0"/>
            <w:noProof/>
            <w:sz w:val="22"/>
            <w:szCs w:val="22"/>
          </w:rPr>
          <w:tab/>
        </w:r>
        <w:r w:rsidR="009E63E3" w:rsidRPr="00281551">
          <w:rPr>
            <w:rStyle w:val="Hyperlink"/>
            <w:noProof/>
          </w:rPr>
          <w:t>Appendix</w:t>
        </w:r>
        <w:r w:rsidR="009E63E3">
          <w:rPr>
            <w:noProof/>
            <w:webHidden/>
          </w:rPr>
          <w:tab/>
        </w:r>
        <w:r w:rsidR="009E63E3">
          <w:rPr>
            <w:noProof/>
            <w:webHidden/>
          </w:rPr>
          <w:fldChar w:fldCharType="begin"/>
        </w:r>
        <w:r w:rsidR="009E63E3">
          <w:rPr>
            <w:noProof/>
            <w:webHidden/>
          </w:rPr>
          <w:instrText xml:space="preserve"> PAGEREF _Toc37454734 \h </w:instrText>
        </w:r>
        <w:r w:rsidR="009E63E3">
          <w:rPr>
            <w:noProof/>
            <w:webHidden/>
          </w:rPr>
        </w:r>
        <w:r w:rsidR="009E63E3">
          <w:rPr>
            <w:noProof/>
            <w:webHidden/>
          </w:rPr>
          <w:fldChar w:fldCharType="separate"/>
        </w:r>
        <w:r w:rsidR="009E63E3">
          <w:rPr>
            <w:noProof/>
            <w:webHidden/>
          </w:rPr>
          <w:t>6</w:t>
        </w:r>
        <w:r w:rsidR="009E63E3">
          <w:rPr>
            <w:noProof/>
            <w:webHidden/>
          </w:rPr>
          <w:fldChar w:fldCharType="end"/>
        </w:r>
      </w:hyperlink>
    </w:p>
    <w:p w14:paraId="78274404" w14:textId="77777777" w:rsidR="00941D93" w:rsidRDefault="00941D93">
      <w:pPr>
        <w:pStyle w:val="TOC2"/>
      </w:pPr>
      <w:r>
        <w:fldChar w:fldCharType="end"/>
      </w:r>
      <w:commentRangeEnd w:id="20"/>
      <w:r w:rsidR="00E057C9">
        <w:rPr>
          <w:rStyle w:val="CommentReference"/>
          <w:b w:val="0"/>
          <w:bCs w:val="0"/>
          <w:smallCaps w:val="0"/>
        </w:rPr>
        <w:commentReference w:id="20"/>
      </w:r>
    </w:p>
    <w:p w14:paraId="156932E9" w14:textId="77777777" w:rsidR="00941D93" w:rsidRDefault="00941D93">
      <w:pPr>
        <w:sectPr w:rsidR="00941D93">
          <w:headerReference w:type="default" r:id="rId11"/>
          <w:footerReference w:type="default" r:id="rId12"/>
          <w:pgSz w:w="12240" w:h="15840" w:code="1"/>
          <w:pgMar w:top="1440" w:right="1440" w:bottom="1440" w:left="1800" w:header="720" w:footer="720" w:gutter="0"/>
          <w:pgNumType w:fmt="lowerRoman"/>
          <w:cols w:space="720"/>
        </w:sectPr>
      </w:pPr>
      <w:r>
        <w:t xml:space="preserve"> </w:t>
      </w:r>
    </w:p>
    <w:p w14:paraId="7FD2C605" w14:textId="77777777" w:rsidR="00941D93" w:rsidRDefault="00941D93" w:rsidP="00F12E72">
      <w:pPr>
        <w:pStyle w:val="Heading1"/>
        <w:ind w:hanging="5220"/>
      </w:pPr>
      <w:bookmarkStart w:id="21" w:name="_Toc37454714"/>
      <w:commentRangeStart w:id="22"/>
      <w:r>
        <w:lastRenderedPageBreak/>
        <w:t>Introduction</w:t>
      </w:r>
      <w:bookmarkEnd w:id="21"/>
      <w:commentRangeEnd w:id="22"/>
      <w:r w:rsidR="00E057C9">
        <w:rPr>
          <w:rStyle w:val="CommentReference"/>
          <w:b w:val="0"/>
          <w:kern w:val="0"/>
        </w:rPr>
        <w:commentReference w:id="22"/>
      </w:r>
    </w:p>
    <w:p w14:paraId="5403A28E" w14:textId="77777777" w:rsidR="00941D93" w:rsidRDefault="00941D93"/>
    <w:p w14:paraId="2A7FFB6D" w14:textId="77777777" w:rsidR="00941D93" w:rsidRDefault="00941D93">
      <w:pPr>
        <w:pStyle w:val="Paragraph"/>
      </w:pPr>
    </w:p>
    <w:p w14:paraId="0ADD5646" w14:textId="77777777" w:rsidR="00941D93" w:rsidRDefault="00941D93">
      <w:pPr>
        <w:pStyle w:val="Paragraph"/>
      </w:pPr>
      <w:r>
        <w:t>&lt;&lt; This section gives introductory information regarding the project, the system to be tested, and the testing approach.&gt;&gt;</w:t>
      </w:r>
    </w:p>
    <w:p w14:paraId="68436E74" w14:textId="77777777" w:rsidR="00941D93" w:rsidRDefault="00941D93">
      <w:pPr>
        <w:pStyle w:val="Paragraph"/>
      </w:pPr>
    </w:p>
    <w:p w14:paraId="7DF14CBA" w14:textId="77777777" w:rsidR="00941D93" w:rsidRDefault="00941D93">
      <w:pPr>
        <w:pStyle w:val="Heading2"/>
      </w:pPr>
      <w:bookmarkStart w:id="23" w:name="_Toc37454715"/>
      <w:r>
        <w:t>Purpose</w:t>
      </w:r>
      <w:bookmarkEnd w:id="23"/>
    </w:p>
    <w:p w14:paraId="2D196DB0" w14:textId="77777777" w:rsidR="00941D93" w:rsidRDefault="00941D93"/>
    <w:p w14:paraId="4391C4FD" w14:textId="77777777" w:rsidR="007A4335" w:rsidRDefault="007A4335" w:rsidP="007A4335">
      <w:r>
        <w:t>&lt;&lt; Identify the project and stipulate the test plan purpose by indicating what the document contains (e.g., organizational responsibilities, test approach, test schedule. There are generally four different types of test plans: project test plan that describes the overall strategy for testing; the system test plan that describes the system from the customer’s point of view; integration test plan that describes integration of units and subsystems; unit test plan that describes modules or classes.</w:t>
      </w:r>
      <w:r w:rsidR="00150787">
        <w:t xml:space="preserve"> This section needs to identify which of these this document is.</w:t>
      </w:r>
      <w:r>
        <w:t>&gt;&gt;</w:t>
      </w:r>
    </w:p>
    <w:p w14:paraId="4A3F05C3" w14:textId="77777777" w:rsidR="00941D93" w:rsidRDefault="00941D93"/>
    <w:p w14:paraId="6ECCDA3C" w14:textId="77777777" w:rsidR="00941D93" w:rsidRDefault="00941D93"/>
    <w:p w14:paraId="43DD2C2E" w14:textId="77777777" w:rsidR="00941D93" w:rsidRDefault="00941D93">
      <w:pPr>
        <w:pStyle w:val="Heading2"/>
      </w:pPr>
      <w:bookmarkStart w:id="24" w:name="_Toc37454716"/>
      <w:r>
        <w:t>Scope</w:t>
      </w:r>
      <w:bookmarkEnd w:id="24"/>
    </w:p>
    <w:p w14:paraId="16F4A845" w14:textId="77777777" w:rsidR="00941D93" w:rsidRDefault="00941D93">
      <w:r>
        <w:t>&lt;&lt;Specify the project software releases/versions encompassed by the plan. &gt;&gt;</w:t>
      </w:r>
    </w:p>
    <w:p w14:paraId="42E82473" w14:textId="77777777" w:rsidR="00941D93" w:rsidRDefault="00941D93"/>
    <w:p w14:paraId="5ECB3142" w14:textId="77777777" w:rsidR="00941D93" w:rsidRDefault="00941D93">
      <w:pPr>
        <w:pStyle w:val="Heading2"/>
      </w:pPr>
      <w:bookmarkStart w:id="25" w:name="_Toc37454717"/>
      <w:r>
        <w:t>System Overview</w:t>
      </w:r>
      <w:bookmarkEnd w:id="25"/>
    </w:p>
    <w:p w14:paraId="342D96E1" w14:textId="77777777" w:rsidR="00941D93" w:rsidRDefault="00941D93">
      <w:r>
        <w:t xml:space="preserve">&lt;&lt;Describe the system to be exercised by the testing approach specified in the plan. This overview serves to identify aspects of the system operation that will be the focus of the plan’s testing approach. </w:t>
      </w:r>
      <w:r w:rsidR="00150787">
        <w:t>This should align with the systems overview of other documents in the project.</w:t>
      </w:r>
      <w:r>
        <w:t>&gt;&gt;</w:t>
      </w:r>
    </w:p>
    <w:p w14:paraId="540210C6" w14:textId="77777777" w:rsidR="00150787" w:rsidRDefault="00150787" w:rsidP="00150787">
      <w:pPr>
        <w:pStyle w:val="Heading2"/>
      </w:pPr>
      <w:bookmarkStart w:id="26" w:name="_Toc37454718"/>
      <w:r>
        <w:t>Suspension and Exit Criteria</w:t>
      </w:r>
      <w:bookmarkEnd w:id="26"/>
    </w:p>
    <w:p w14:paraId="6E4A705E" w14:textId="77777777" w:rsidR="00150787" w:rsidRPr="00013402" w:rsidRDefault="00150787" w:rsidP="00150787">
      <w:r w:rsidRPr="00013402">
        <w:t xml:space="preserve">&lt;&lt; </w:t>
      </w:r>
      <w:r w:rsidR="00E47986">
        <w:t>“</w:t>
      </w:r>
      <w:r w:rsidRPr="00013402">
        <w:t>suspension criteria</w:t>
      </w:r>
      <w:r w:rsidR="00E47986">
        <w:t>”</w:t>
      </w:r>
      <w:r w:rsidRPr="00013402">
        <w:t xml:space="preserve"> </w:t>
      </w:r>
      <w:r w:rsidR="00013402">
        <w:t>describes</w:t>
      </w:r>
      <w:r w:rsidR="00013402" w:rsidRPr="00013402">
        <w:t xml:space="preserve"> when we suspend testing, to be resumed at a later time. For example, if 40% of the test cases fail, or if any of the critical test cases fail. If there are no suspension criteria, indicate that all tests cases will be executed. </w:t>
      </w:r>
      <w:r w:rsidR="00E47986">
        <w:t>“</w:t>
      </w:r>
      <w:r w:rsidR="00013402" w:rsidRPr="00013402">
        <w:t>Exit criteria</w:t>
      </w:r>
      <w:r w:rsidR="00E47986">
        <w:t>”</w:t>
      </w:r>
      <w:r w:rsidR="00013402" w:rsidRPr="00013402">
        <w:t xml:space="preserve"> indicates when testing stops. This could be based on run rate (number of test cases run divided by number of test cases specified) or pass rate (number of test cases passed divided by number of test cases run, or test cases passed divided by number of test cases specified). Nominally, we expect to run all of the specified tests. We want the pass rate to be high. We might specify that all critical tests must pass, and 90% of the non-critical must pass. In general, we want this to be high. &gt;&gt;</w:t>
      </w:r>
    </w:p>
    <w:p w14:paraId="38C5AA54" w14:textId="77777777" w:rsidR="00941D93" w:rsidRDefault="00941D93">
      <w:pPr>
        <w:pStyle w:val="Heading2"/>
      </w:pPr>
      <w:bookmarkStart w:id="27" w:name="_Toc37454719"/>
      <w:r>
        <w:t>Document Overview</w:t>
      </w:r>
      <w:bookmarkEnd w:id="27"/>
    </w:p>
    <w:p w14:paraId="12242CD0" w14:textId="77777777" w:rsidR="00941D93" w:rsidRDefault="007A4335">
      <w:r>
        <w:t>&lt;&lt;Describe the remainder of the document.&gt;&gt;</w:t>
      </w:r>
    </w:p>
    <w:p w14:paraId="10D7E84E" w14:textId="77777777" w:rsidR="00941D93" w:rsidRDefault="007E0AF8">
      <w:pPr>
        <w:pStyle w:val="Heading2"/>
      </w:pPr>
      <w:bookmarkStart w:id="28" w:name="_Toc37454720"/>
      <w:r>
        <w:t>References</w:t>
      </w:r>
      <w:bookmarkEnd w:id="28"/>
    </w:p>
    <w:p w14:paraId="45F7A96A" w14:textId="77777777" w:rsidR="007A4335" w:rsidRDefault="007A4335" w:rsidP="007A4335">
      <w:r>
        <w:t>&lt;&lt;List all the references applicable to the test plan. Generally, this includes project standards, SRS, SDD, and a product assurance plan.&gt;&gt;</w:t>
      </w:r>
    </w:p>
    <w:p w14:paraId="492B205F" w14:textId="77777777" w:rsidR="00941D93" w:rsidRDefault="00941D93"/>
    <w:p w14:paraId="1685C6B0" w14:textId="77777777" w:rsidR="007A4335" w:rsidRDefault="007A4335" w:rsidP="00F12E72">
      <w:pPr>
        <w:pStyle w:val="Heading1"/>
        <w:pageBreakBefore w:val="0"/>
        <w:ind w:hanging="5220"/>
      </w:pPr>
      <w:bookmarkStart w:id="29" w:name="_Toc227033591"/>
      <w:r>
        <w:br w:type="page"/>
      </w:r>
      <w:bookmarkStart w:id="30" w:name="_Toc37454721"/>
      <w:commentRangeStart w:id="31"/>
      <w:r>
        <w:lastRenderedPageBreak/>
        <w:t>Test Items and Features</w:t>
      </w:r>
      <w:bookmarkEnd w:id="29"/>
      <w:bookmarkEnd w:id="30"/>
      <w:commentRangeEnd w:id="31"/>
      <w:r w:rsidR="00E057C9">
        <w:rPr>
          <w:rStyle w:val="CommentReference"/>
          <w:b w:val="0"/>
          <w:kern w:val="0"/>
        </w:rPr>
        <w:commentReference w:id="31"/>
      </w:r>
    </w:p>
    <w:p w14:paraId="2524102D" w14:textId="77777777" w:rsidR="007A4335" w:rsidRPr="00123BB7" w:rsidRDefault="007A4335" w:rsidP="007A4335">
      <w:r>
        <w:t xml:space="preserve">&lt;&lt; This section describes the test items (e.g., components, classes, functions or methods) and the features to be tested. It may also list features not to be tested. </w:t>
      </w:r>
      <w:r w:rsidR="00842DC1">
        <w:t xml:space="preserve">A class diagram is useful. A table of features is useful. </w:t>
      </w:r>
      <w:r>
        <w:t>&gt;&gt;</w:t>
      </w:r>
    </w:p>
    <w:p w14:paraId="738D57B3" w14:textId="77777777" w:rsidR="00941D93" w:rsidRDefault="00941D93"/>
    <w:p w14:paraId="106A6790" w14:textId="77777777" w:rsidR="00941D93" w:rsidRDefault="00941D93" w:rsidP="00F12E72">
      <w:pPr>
        <w:pStyle w:val="Heading1"/>
        <w:ind w:hanging="5310"/>
      </w:pPr>
      <w:bookmarkStart w:id="32" w:name="_Toc37454722"/>
      <w:r>
        <w:lastRenderedPageBreak/>
        <w:t>Testing Approach</w:t>
      </w:r>
      <w:bookmarkEnd w:id="32"/>
    </w:p>
    <w:p w14:paraId="5D13CAC4" w14:textId="77777777" w:rsidR="00941D93" w:rsidRDefault="00941D93"/>
    <w:p w14:paraId="5B5697AB" w14:textId="25BE6221" w:rsidR="00941D93" w:rsidRDefault="00941D93" w:rsidP="00B34944">
      <w:r>
        <w:t>&lt;&lt;Describe the approach to be used to the test the system. This description includes specifying the types of tests to be performed, e.g., tests designed to exercise system functions one by one; tests designed to exercise sequences of functions that approximate operational use of the system; tests designed to stress the system to its design and requirements limits. The description lists the specific tests to be performed</w:t>
      </w:r>
      <w:r w:rsidR="00A064D7">
        <w:t xml:space="preserve"> </w:t>
      </w:r>
      <w:r>
        <w:t xml:space="preserve">but does not give the test steps. For each of these tests, give it a name and specify its objective. </w:t>
      </w:r>
      <w:r w:rsidR="00013402">
        <w:t>Label the criticality of the test cases.</w:t>
      </w:r>
      <w:r>
        <w:t xml:space="preserve"> &gt;&gt;</w:t>
      </w:r>
    </w:p>
    <w:p w14:paraId="24056C7D" w14:textId="77777777" w:rsidR="009069AE" w:rsidRDefault="009069AE">
      <w:pPr>
        <w:pStyle w:val="ListBullet"/>
        <w:numPr>
          <w:ilvl w:val="0"/>
          <w:numId w:val="0"/>
        </w:numPr>
        <w:ind w:left="576" w:hanging="360"/>
      </w:pPr>
    </w:p>
    <w:p w14:paraId="7F1FCA6D" w14:textId="77777777" w:rsidR="009069AE" w:rsidRDefault="009069AE" w:rsidP="009069AE">
      <w:pPr>
        <w:pStyle w:val="Caption"/>
        <w:keepNext/>
      </w:pPr>
      <w:bookmarkStart w:id="33" w:name="_Ref234215049"/>
      <w:r>
        <w:t>Table 1: Test Plan</w:t>
      </w:r>
      <w:bookmarkEnd w:id="33"/>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7A4335" w14:paraId="78E8AF44" w14:textId="77777777" w:rsidTr="009162F5">
        <w:trPr>
          <w:trHeight w:val="360"/>
        </w:trPr>
        <w:tc>
          <w:tcPr>
            <w:tcW w:w="9306" w:type="dxa"/>
            <w:gridSpan w:val="3"/>
            <w:shd w:val="clear" w:color="auto" w:fill="E0E0E0"/>
          </w:tcPr>
          <w:p w14:paraId="01A5C1B2" w14:textId="77777777" w:rsidR="007A4335" w:rsidRDefault="007A4335" w:rsidP="009162F5">
            <w:pPr>
              <w:jc w:val="center"/>
              <w:rPr>
                <w:b/>
              </w:rPr>
            </w:pPr>
          </w:p>
          <w:p w14:paraId="4F047426" w14:textId="0838D5B3" w:rsidR="007A4335" w:rsidRDefault="007A4335" w:rsidP="009162F5">
            <w:pPr>
              <w:jc w:val="center"/>
              <w:rPr>
                <w:b/>
              </w:rPr>
            </w:pPr>
            <w:r>
              <w:rPr>
                <w:b/>
              </w:rPr>
              <w:t xml:space="preserve">TEST SUITE </w:t>
            </w:r>
            <w:r w:rsidR="00F12E72">
              <w:rPr>
                <w:b/>
              </w:rPr>
              <w:t>DBCompDup</w:t>
            </w:r>
          </w:p>
        </w:tc>
      </w:tr>
      <w:tr w:rsidR="007A4335" w14:paraId="548E09D2" w14:textId="77777777" w:rsidTr="009162F5">
        <w:trPr>
          <w:trHeight w:val="360"/>
        </w:trPr>
        <w:tc>
          <w:tcPr>
            <w:tcW w:w="2290" w:type="dxa"/>
            <w:shd w:val="clear" w:color="auto" w:fill="auto"/>
          </w:tcPr>
          <w:p w14:paraId="1198CABA" w14:textId="77777777" w:rsidR="007A4335" w:rsidRDefault="007A4335" w:rsidP="009162F5">
            <w:pPr>
              <w:jc w:val="center"/>
              <w:rPr>
                <w:b/>
              </w:rPr>
            </w:pPr>
            <w:r>
              <w:rPr>
                <w:b/>
              </w:rPr>
              <w:t>Description of Test Suite</w:t>
            </w:r>
          </w:p>
        </w:tc>
        <w:tc>
          <w:tcPr>
            <w:tcW w:w="7016" w:type="dxa"/>
            <w:gridSpan w:val="2"/>
            <w:shd w:val="clear" w:color="auto" w:fill="auto"/>
          </w:tcPr>
          <w:p w14:paraId="2DA60156" w14:textId="076AE376" w:rsidR="007A4335" w:rsidRDefault="00F12E72" w:rsidP="009162F5">
            <w:pPr>
              <w:jc w:val="center"/>
              <w:rPr>
                <w:b/>
              </w:rPr>
            </w:pPr>
            <w:r w:rsidRPr="00F12E72">
              <w:rPr>
                <w:bCs/>
              </w:rPr>
              <w:t>This test suit</w:t>
            </w:r>
            <w:r>
              <w:rPr>
                <w:bCs/>
              </w:rPr>
              <w:t>e</w:t>
            </w:r>
            <w:r w:rsidRPr="00F12E72">
              <w:rPr>
                <w:bCs/>
              </w:rPr>
              <w:t xml:space="preserve"> will be</w:t>
            </w:r>
            <w:r>
              <w:rPr>
                <w:b/>
              </w:rPr>
              <w:t xml:space="preserve"> </w:t>
            </w:r>
            <w:r>
              <w:t>focused on the ability to compare files to other versions and check for duplicate rows</w:t>
            </w:r>
          </w:p>
        </w:tc>
      </w:tr>
      <w:tr w:rsidR="007A4335" w14:paraId="7B9F7DC4" w14:textId="77777777" w:rsidTr="00013402">
        <w:trPr>
          <w:trHeight w:val="360"/>
        </w:trPr>
        <w:tc>
          <w:tcPr>
            <w:tcW w:w="2290" w:type="dxa"/>
            <w:shd w:val="clear" w:color="auto" w:fill="E0E0E0"/>
          </w:tcPr>
          <w:p w14:paraId="681BA55D" w14:textId="77777777" w:rsidR="007A4335" w:rsidRDefault="007A4335" w:rsidP="009162F5">
            <w:pPr>
              <w:jc w:val="center"/>
              <w:rPr>
                <w:b/>
              </w:rPr>
            </w:pPr>
            <w:r>
              <w:rPr>
                <w:b/>
              </w:rPr>
              <w:t>Test Case Identifier</w:t>
            </w:r>
          </w:p>
        </w:tc>
        <w:tc>
          <w:tcPr>
            <w:tcW w:w="5378" w:type="dxa"/>
            <w:shd w:val="clear" w:color="auto" w:fill="E0E0E0"/>
          </w:tcPr>
          <w:p w14:paraId="07A3C618" w14:textId="77777777" w:rsidR="007A4335" w:rsidRDefault="007A4335" w:rsidP="009162F5">
            <w:pPr>
              <w:jc w:val="center"/>
              <w:rPr>
                <w:b/>
              </w:rPr>
            </w:pPr>
            <w:r>
              <w:rPr>
                <w:b/>
              </w:rPr>
              <w:t>Objective</w:t>
            </w:r>
          </w:p>
        </w:tc>
        <w:tc>
          <w:tcPr>
            <w:tcW w:w="1638" w:type="dxa"/>
            <w:shd w:val="clear" w:color="auto" w:fill="E0E0E0"/>
          </w:tcPr>
          <w:p w14:paraId="30F32A03" w14:textId="77777777" w:rsidR="007A4335" w:rsidRDefault="00013402" w:rsidP="009162F5">
            <w:pPr>
              <w:jc w:val="center"/>
              <w:rPr>
                <w:b/>
              </w:rPr>
            </w:pPr>
            <w:r>
              <w:rPr>
                <w:b/>
              </w:rPr>
              <w:t>Criticality</w:t>
            </w:r>
          </w:p>
        </w:tc>
      </w:tr>
      <w:tr w:rsidR="007A4335" w14:paraId="653F8364" w14:textId="77777777" w:rsidTr="00013402">
        <w:trPr>
          <w:trHeight w:val="378"/>
        </w:trPr>
        <w:tc>
          <w:tcPr>
            <w:tcW w:w="2290" w:type="dxa"/>
          </w:tcPr>
          <w:p w14:paraId="30A8CFC0" w14:textId="07578025" w:rsidR="007A4335" w:rsidRDefault="00F12E72" w:rsidP="009162F5">
            <w:pPr>
              <w:jc w:val="center"/>
            </w:pPr>
            <w:r>
              <w:t>DBComp1</w:t>
            </w:r>
          </w:p>
        </w:tc>
        <w:tc>
          <w:tcPr>
            <w:tcW w:w="5378" w:type="dxa"/>
            <w:shd w:val="clear" w:color="auto" w:fill="auto"/>
          </w:tcPr>
          <w:p w14:paraId="5736C2DA" w14:textId="77777777" w:rsidR="007A4335" w:rsidRDefault="007A4335" w:rsidP="009162F5">
            <w:pPr>
              <w:jc w:val="center"/>
              <w:rPr>
                <w:b/>
              </w:rPr>
            </w:pPr>
          </w:p>
        </w:tc>
        <w:tc>
          <w:tcPr>
            <w:tcW w:w="1638" w:type="dxa"/>
            <w:shd w:val="clear" w:color="auto" w:fill="auto"/>
          </w:tcPr>
          <w:p w14:paraId="6ADE17AF" w14:textId="77777777" w:rsidR="007A4335" w:rsidRDefault="007A4335" w:rsidP="009162F5">
            <w:pPr>
              <w:jc w:val="center"/>
              <w:rPr>
                <w:b/>
              </w:rPr>
            </w:pPr>
          </w:p>
        </w:tc>
      </w:tr>
      <w:tr w:rsidR="007A4335" w14:paraId="0401F8C3" w14:textId="77777777" w:rsidTr="00013402">
        <w:trPr>
          <w:trHeight w:val="378"/>
        </w:trPr>
        <w:tc>
          <w:tcPr>
            <w:tcW w:w="2290" w:type="dxa"/>
          </w:tcPr>
          <w:p w14:paraId="50A0860B" w14:textId="2C5230EA" w:rsidR="007A4335" w:rsidRDefault="00F12E72" w:rsidP="009162F5">
            <w:pPr>
              <w:jc w:val="center"/>
            </w:pPr>
            <w:r>
              <w:t>DBComp2</w:t>
            </w:r>
          </w:p>
        </w:tc>
        <w:tc>
          <w:tcPr>
            <w:tcW w:w="5378" w:type="dxa"/>
            <w:shd w:val="clear" w:color="auto" w:fill="auto"/>
          </w:tcPr>
          <w:p w14:paraId="3943315C" w14:textId="77777777" w:rsidR="007A4335" w:rsidRDefault="007A4335" w:rsidP="009162F5">
            <w:pPr>
              <w:jc w:val="center"/>
              <w:rPr>
                <w:b/>
              </w:rPr>
            </w:pPr>
          </w:p>
        </w:tc>
        <w:tc>
          <w:tcPr>
            <w:tcW w:w="1638" w:type="dxa"/>
            <w:shd w:val="clear" w:color="auto" w:fill="auto"/>
          </w:tcPr>
          <w:p w14:paraId="61C95655" w14:textId="77777777" w:rsidR="007A4335" w:rsidRDefault="007A4335" w:rsidP="009162F5">
            <w:pPr>
              <w:jc w:val="center"/>
              <w:rPr>
                <w:b/>
              </w:rPr>
            </w:pPr>
          </w:p>
        </w:tc>
      </w:tr>
      <w:tr w:rsidR="00F12E72" w14:paraId="0F73A665" w14:textId="77777777" w:rsidTr="00013402">
        <w:trPr>
          <w:trHeight w:val="378"/>
        </w:trPr>
        <w:tc>
          <w:tcPr>
            <w:tcW w:w="2290" w:type="dxa"/>
          </w:tcPr>
          <w:p w14:paraId="71DC6F1C" w14:textId="6789996D" w:rsidR="00F12E72" w:rsidRDefault="00F12E72" w:rsidP="009162F5">
            <w:pPr>
              <w:jc w:val="center"/>
            </w:pPr>
            <w:r>
              <w:t>DBDup1</w:t>
            </w:r>
          </w:p>
        </w:tc>
        <w:tc>
          <w:tcPr>
            <w:tcW w:w="5378" w:type="dxa"/>
            <w:shd w:val="clear" w:color="auto" w:fill="auto"/>
          </w:tcPr>
          <w:p w14:paraId="309F8B72" w14:textId="77777777" w:rsidR="00F12E72" w:rsidRDefault="00F12E72" w:rsidP="009162F5">
            <w:pPr>
              <w:jc w:val="center"/>
              <w:rPr>
                <w:b/>
              </w:rPr>
            </w:pPr>
          </w:p>
        </w:tc>
        <w:tc>
          <w:tcPr>
            <w:tcW w:w="1638" w:type="dxa"/>
            <w:shd w:val="clear" w:color="auto" w:fill="auto"/>
          </w:tcPr>
          <w:p w14:paraId="73B55B12" w14:textId="77777777" w:rsidR="00F12E72" w:rsidRDefault="00F12E72" w:rsidP="009162F5">
            <w:pPr>
              <w:jc w:val="center"/>
              <w:rPr>
                <w:b/>
              </w:rPr>
            </w:pPr>
          </w:p>
        </w:tc>
      </w:tr>
      <w:tr w:rsidR="00F12E72" w14:paraId="1854F7A6" w14:textId="77777777" w:rsidTr="00013402">
        <w:trPr>
          <w:trHeight w:val="378"/>
        </w:trPr>
        <w:tc>
          <w:tcPr>
            <w:tcW w:w="2290" w:type="dxa"/>
          </w:tcPr>
          <w:p w14:paraId="4ACE7B9D" w14:textId="183B7829" w:rsidR="00F12E72" w:rsidRDefault="00F12E72" w:rsidP="009162F5">
            <w:pPr>
              <w:jc w:val="center"/>
            </w:pPr>
            <w:r>
              <w:t>DBDup2</w:t>
            </w:r>
          </w:p>
        </w:tc>
        <w:tc>
          <w:tcPr>
            <w:tcW w:w="5378" w:type="dxa"/>
            <w:shd w:val="clear" w:color="auto" w:fill="auto"/>
          </w:tcPr>
          <w:p w14:paraId="6E6903A9" w14:textId="77777777" w:rsidR="00F12E72" w:rsidRDefault="00F12E72" w:rsidP="009162F5">
            <w:pPr>
              <w:jc w:val="center"/>
              <w:rPr>
                <w:b/>
              </w:rPr>
            </w:pPr>
          </w:p>
        </w:tc>
        <w:tc>
          <w:tcPr>
            <w:tcW w:w="1638" w:type="dxa"/>
            <w:shd w:val="clear" w:color="auto" w:fill="auto"/>
          </w:tcPr>
          <w:p w14:paraId="4DBE4B20" w14:textId="77777777" w:rsidR="00F12E72" w:rsidRDefault="00F12E72" w:rsidP="009162F5">
            <w:pPr>
              <w:jc w:val="center"/>
              <w:rPr>
                <w:b/>
              </w:rPr>
            </w:pPr>
          </w:p>
        </w:tc>
      </w:tr>
      <w:tr w:rsidR="00F12E72" w14:paraId="6594907B" w14:textId="77777777" w:rsidTr="00013402">
        <w:trPr>
          <w:trHeight w:val="378"/>
        </w:trPr>
        <w:tc>
          <w:tcPr>
            <w:tcW w:w="2290" w:type="dxa"/>
          </w:tcPr>
          <w:p w14:paraId="38C61350" w14:textId="77777777" w:rsidR="00F12E72" w:rsidRDefault="00F12E72" w:rsidP="009162F5">
            <w:pPr>
              <w:jc w:val="center"/>
            </w:pPr>
          </w:p>
        </w:tc>
        <w:tc>
          <w:tcPr>
            <w:tcW w:w="5378" w:type="dxa"/>
            <w:shd w:val="clear" w:color="auto" w:fill="auto"/>
          </w:tcPr>
          <w:p w14:paraId="21DFC339" w14:textId="77777777" w:rsidR="00F12E72" w:rsidRDefault="00F12E72" w:rsidP="009162F5">
            <w:pPr>
              <w:jc w:val="center"/>
              <w:rPr>
                <w:b/>
              </w:rPr>
            </w:pPr>
          </w:p>
        </w:tc>
        <w:tc>
          <w:tcPr>
            <w:tcW w:w="1638" w:type="dxa"/>
            <w:shd w:val="clear" w:color="auto" w:fill="auto"/>
          </w:tcPr>
          <w:p w14:paraId="20512F69" w14:textId="77777777" w:rsidR="00F12E72" w:rsidRDefault="00F12E72" w:rsidP="009162F5">
            <w:pPr>
              <w:jc w:val="center"/>
              <w:rPr>
                <w:b/>
              </w:rPr>
            </w:pPr>
          </w:p>
        </w:tc>
      </w:tr>
    </w:tbl>
    <w:p w14:paraId="5AB10A4F" w14:textId="77777777" w:rsidR="009069AE" w:rsidRDefault="009069AE" w:rsidP="009069AE"/>
    <w:p w14:paraId="54E55EC0" w14:textId="77777777" w:rsidR="009069AE" w:rsidRDefault="009069AE" w:rsidP="009069AE"/>
    <w:p w14:paraId="7E70D4B9" w14:textId="77777777" w:rsidR="009069AE" w:rsidRDefault="009069AE" w:rsidP="009069AE"/>
    <w:p w14:paraId="499DA967" w14:textId="77777777" w:rsidR="009069AE" w:rsidRPr="00130598" w:rsidRDefault="009069AE" w:rsidP="009069AE">
      <w:pPr>
        <w:pStyle w:val="ListBullet"/>
        <w:numPr>
          <w:ilvl w:val="0"/>
          <w:numId w:val="0"/>
        </w:numPr>
        <w:ind w:left="576" w:hanging="360"/>
      </w:pPr>
    </w:p>
    <w:p w14:paraId="4078B959" w14:textId="77777777" w:rsidR="009069AE" w:rsidRDefault="009069AE">
      <w:pPr>
        <w:pStyle w:val="ListBullet"/>
        <w:numPr>
          <w:ilvl w:val="0"/>
          <w:numId w:val="0"/>
        </w:numPr>
        <w:ind w:left="576" w:hanging="360"/>
      </w:pPr>
    </w:p>
    <w:p w14:paraId="726B5881" w14:textId="77777777" w:rsidR="00941D93" w:rsidRDefault="00941D93" w:rsidP="00F12E72">
      <w:pPr>
        <w:pStyle w:val="Heading1"/>
        <w:ind w:hanging="5220"/>
      </w:pPr>
      <w:bookmarkStart w:id="34" w:name="_Toc37454723"/>
      <w:r>
        <w:lastRenderedPageBreak/>
        <w:t xml:space="preserve">Test </w:t>
      </w:r>
      <w:r w:rsidR="009E63E3">
        <w:t>01</w:t>
      </w:r>
      <w:bookmarkEnd w:id="34"/>
    </w:p>
    <w:p w14:paraId="1B2F5084" w14:textId="77777777" w:rsidR="00941D93" w:rsidRDefault="00941D93">
      <w:r>
        <w:t>&lt;&lt;The purpose of this section is to:</w:t>
      </w:r>
    </w:p>
    <w:p w14:paraId="013090FA" w14:textId="77777777" w:rsidR="00941D93" w:rsidRDefault="00B34944" w:rsidP="00B34944">
      <w:pPr>
        <w:pStyle w:val="Paragraph"/>
        <w:numPr>
          <w:ilvl w:val="0"/>
          <w:numId w:val="12"/>
        </w:numPr>
      </w:pPr>
      <w:r>
        <w:t>document test input, specific test procedures, and outcomes.</w:t>
      </w:r>
    </w:p>
    <w:p w14:paraId="3F368310" w14:textId="77777777" w:rsidR="00941D93" w:rsidRDefault="00941D93">
      <w:pPr>
        <w:pStyle w:val="Paragraph"/>
        <w:numPr>
          <w:ilvl w:val="0"/>
          <w:numId w:val="12"/>
        </w:numPr>
      </w:pPr>
      <w:r>
        <w:t>establish test methods,</w:t>
      </w:r>
    </w:p>
    <w:p w14:paraId="294ED827" w14:textId="77777777" w:rsidR="00941D93" w:rsidRDefault="00941D93" w:rsidP="00B34944">
      <w:pPr>
        <w:pStyle w:val="Paragraph"/>
        <w:numPr>
          <w:ilvl w:val="0"/>
          <w:numId w:val="12"/>
        </w:numPr>
      </w:pPr>
      <w:r>
        <w:t>explain the nature and extent of each test</w:t>
      </w:r>
      <w:r w:rsidR="00B34944">
        <w:t xml:space="preserve"> </w:t>
      </w:r>
      <w:r>
        <w:t>&gt;&gt;</w:t>
      </w:r>
    </w:p>
    <w:p w14:paraId="50C71F37" w14:textId="77777777" w:rsidR="00B34944" w:rsidRDefault="00B34944" w:rsidP="00B34944">
      <w:pPr>
        <w:pStyle w:val="Paragraph"/>
      </w:pPr>
      <w:r>
        <w:t>&lt;&lt; for each test case, complete the following: &gt;&gt;</w:t>
      </w:r>
    </w:p>
    <w:p w14:paraId="02057307" w14:textId="46A8ED52" w:rsidR="00941D93" w:rsidRDefault="00B34944" w:rsidP="00B34944">
      <w:pPr>
        <w:pStyle w:val="Heading2"/>
      </w:pPr>
      <w:bookmarkStart w:id="35" w:name="_Toc37454724"/>
      <w:commentRangeStart w:id="36"/>
      <w:r>
        <w:t xml:space="preserve">Test </w:t>
      </w:r>
      <w:bookmarkEnd w:id="35"/>
      <w:r w:rsidR="00F12E72">
        <w:t>DBComp1</w:t>
      </w:r>
      <w:commentRangeEnd w:id="36"/>
      <w:r w:rsidR="00E057C9">
        <w:rPr>
          <w:rStyle w:val="CommentReference"/>
          <w:b w:val="0"/>
        </w:rPr>
        <w:commentReference w:id="36"/>
      </w:r>
    </w:p>
    <w:p w14:paraId="261A7231" w14:textId="77777777" w:rsidR="00B34944" w:rsidRDefault="00B34944"/>
    <w:p w14:paraId="5F9B8071" w14:textId="522D92A3" w:rsidR="00941D93" w:rsidRPr="00B34944" w:rsidRDefault="00941D93">
      <w:r w:rsidRPr="00B34944">
        <w:rPr>
          <w:b/>
          <w:bCs/>
        </w:rPr>
        <w:t xml:space="preserve">Objective: </w:t>
      </w:r>
    </w:p>
    <w:p w14:paraId="6B9B5A32" w14:textId="77777777" w:rsidR="00941D93" w:rsidRPr="00B34944" w:rsidRDefault="00941D93">
      <w:r w:rsidRPr="00B34944">
        <w:rPr>
          <w:b/>
          <w:bCs/>
        </w:rPr>
        <w:t>Notes:</w:t>
      </w:r>
      <w:r w:rsidRPr="00B34944">
        <w:t xml:space="preserve"> &lt;&lt;This area provides general notes concerning the test procedure. Such notes might include comments on how to execute the test procedure, an estimate of the test duration, the requirements of the procedure tests, or a statement of resources needed for this test.&gt;&gt;</w:t>
      </w:r>
    </w:p>
    <w:p w14:paraId="41E026A0" w14:textId="77777777" w:rsidR="00941D93" w:rsidRDefault="00941D93">
      <w:pPr>
        <w:sectPr w:rsidR="00941D93">
          <w:headerReference w:type="default" r:id="rId13"/>
          <w:footerReference w:type="default" r:id="rId14"/>
          <w:pgSz w:w="12240" w:h="15840" w:code="1"/>
          <w:pgMar w:top="1440" w:right="1440" w:bottom="1440" w:left="1800" w:header="720" w:footer="720" w:gutter="0"/>
          <w:pgNumType w:start="1"/>
          <w:cols w:space="720"/>
        </w:sectPr>
      </w:pPr>
    </w:p>
    <w:p w14:paraId="4F36A8B5" w14:textId="77777777" w:rsidR="00941D93" w:rsidRDefault="00941D93">
      <w:pPr>
        <w:pStyle w:val="Paragraph"/>
        <w:sectPr w:rsidR="00941D93">
          <w:type w:val="continuous"/>
          <w:pgSz w:w="12240" w:h="15840" w:code="1"/>
          <w:pgMar w:top="1440" w:right="1440" w:bottom="1440" w:left="1800" w:header="720" w:footer="720" w:gutter="0"/>
          <w:cols w:space="720"/>
        </w:sectPr>
      </w:pPr>
    </w:p>
    <w:p w14:paraId="7EF306C2" w14:textId="77777777" w:rsidR="00941D93" w:rsidRDefault="00941D9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340"/>
        <w:gridCol w:w="1260"/>
        <w:gridCol w:w="12"/>
        <w:gridCol w:w="528"/>
        <w:gridCol w:w="2224"/>
        <w:gridCol w:w="1844"/>
      </w:tblGrid>
      <w:tr w:rsidR="00941D93" w14:paraId="7E07816D" w14:textId="77777777">
        <w:trPr>
          <w:cantSplit/>
          <w:trHeight w:val="300"/>
        </w:trPr>
        <w:tc>
          <w:tcPr>
            <w:tcW w:w="4620" w:type="dxa"/>
            <w:gridSpan w:val="4"/>
          </w:tcPr>
          <w:p w14:paraId="4C574CF7" w14:textId="3389040F" w:rsidR="00941D93" w:rsidRDefault="00941D93">
            <w:r>
              <w:t xml:space="preserve">Test No.: </w:t>
            </w:r>
            <w:r w:rsidR="00F12E72">
              <w:t>DBComp1</w:t>
            </w:r>
          </w:p>
        </w:tc>
        <w:tc>
          <w:tcPr>
            <w:tcW w:w="4596" w:type="dxa"/>
            <w:gridSpan w:val="3"/>
          </w:tcPr>
          <w:p w14:paraId="4C308FBF" w14:textId="41A25ECE" w:rsidR="00941D93" w:rsidRDefault="00941D93">
            <w:r>
              <w:t xml:space="preserve">Current Status: Pending </w:t>
            </w:r>
          </w:p>
        </w:tc>
      </w:tr>
      <w:tr w:rsidR="00941D93" w14:paraId="2A0D31FD" w14:textId="77777777">
        <w:trPr>
          <w:cantSplit/>
          <w:trHeight w:val="300"/>
        </w:trPr>
        <w:tc>
          <w:tcPr>
            <w:tcW w:w="9216" w:type="dxa"/>
            <w:gridSpan w:val="7"/>
          </w:tcPr>
          <w:p w14:paraId="00FD3A26" w14:textId="438155A1" w:rsidR="00941D93" w:rsidRPr="00E47986" w:rsidRDefault="00941D93">
            <w:r w:rsidRPr="00E47986">
              <w:t xml:space="preserve">Test title:  </w:t>
            </w:r>
            <w:r w:rsidR="00A9351E">
              <w:t>Data Base Comparison one.</w:t>
            </w:r>
          </w:p>
          <w:p w14:paraId="0DAC678D" w14:textId="77777777" w:rsidR="00941D93" w:rsidRPr="00E47986" w:rsidRDefault="00941D93"/>
        </w:tc>
      </w:tr>
      <w:tr w:rsidR="00941D93" w14:paraId="2A677B2C" w14:textId="77777777">
        <w:trPr>
          <w:cantSplit/>
          <w:trHeight w:val="1070"/>
        </w:trPr>
        <w:tc>
          <w:tcPr>
            <w:tcW w:w="9216" w:type="dxa"/>
            <w:gridSpan w:val="7"/>
          </w:tcPr>
          <w:p w14:paraId="57438ADE" w14:textId="77777777" w:rsidR="00E47986" w:rsidRPr="00E47986" w:rsidRDefault="00941D93">
            <w:r w:rsidRPr="00E47986">
              <w:t>Testing approach: &lt;&lt;</w:t>
            </w:r>
            <w:r w:rsidR="00E47986" w:rsidRPr="00E47986">
              <w:t>Included in this section is a description of test harnesses, testing frameworks, environmental requirements, test tools and test automation that will be employed to achieve testing. Include naming conventions for tests and test scripts if appropriate. Provide r</w:t>
            </w:r>
            <w:r w:rsidR="00B34944" w:rsidRPr="00E47986">
              <w:t>equirements traceability and test priority</w:t>
            </w:r>
            <w:r w:rsidR="00E47986" w:rsidRPr="00E47986">
              <w:t>.</w:t>
            </w:r>
          </w:p>
          <w:p w14:paraId="55334193" w14:textId="77777777" w:rsidR="00941D93" w:rsidRPr="00E47986" w:rsidRDefault="00941D93">
            <w:r w:rsidRPr="00E47986">
              <w:t>&gt;&gt;</w:t>
            </w:r>
          </w:p>
        </w:tc>
      </w:tr>
      <w:tr w:rsidR="00941D93" w14:paraId="19F76A12" w14:textId="77777777" w:rsidTr="00E47986">
        <w:trPr>
          <w:cantSplit/>
          <w:trHeight w:val="4130"/>
        </w:trPr>
        <w:tc>
          <w:tcPr>
            <w:tcW w:w="1008" w:type="dxa"/>
          </w:tcPr>
          <w:p w14:paraId="5EED077F" w14:textId="77777777" w:rsidR="00941D93" w:rsidRDefault="00941D93">
            <w:r>
              <w:t>STEP</w:t>
            </w:r>
          </w:p>
          <w:p w14:paraId="46457C09" w14:textId="77777777" w:rsidR="00941D93" w:rsidRDefault="00941D93"/>
          <w:p w14:paraId="72B44A7F" w14:textId="77777777" w:rsidR="00941D93" w:rsidRDefault="00B34944">
            <w:r>
              <w:t>&lt;&lt;</w:t>
            </w:r>
            <w:r w:rsidR="00941D93">
              <w:t>N</w:t>
            </w:r>
            <w:r>
              <w:t>&gt;&gt;</w:t>
            </w:r>
          </w:p>
        </w:tc>
        <w:tc>
          <w:tcPr>
            <w:tcW w:w="2340" w:type="dxa"/>
          </w:tcPr>
          <w:p w14:paraId="099AD331" w14:textId="77777777" w:rsidR="00941D93" w:rsidRDefault="00941D93">
            <w:r>
              <w:t>OPERATOR ACTION</w:t>
            </w:r>
          </w:p>
          <w:p w14:paraId="13A4A564" w14:textId="77777777" w:rsidR="00941D93" w:rsidRDefault="00941D93"/>
          <w:p w14:paraId="2E69B5B6" w14:textId="77777777" w:rsidR="00941D93" w:rsidRDefault="00941D93">
            <w:r>
              <w:t>Describe the actions taken by the person executing the test procedure.  Include the test suite, or the name of the test file (in this case, the contents of the file should be given in the appendix).</w:t>
            </w:r>
          </w:p>
        </w:tc>
        <w:tc>
          <w:tcPr>
            <w:tcW w:w="1800" w:type="dxa"/>
            <w:gridSpan w:val="3"/>
          </w:tcPr>
          <w:p w14:paraId="286CCC6D" w14:textId="77777777" w:rsidR="00941D93" w:rsidRDefault="00941D93">
            <w:r>
              <w:t>PURPOSE</w:t>
            </w:r>
          </w:p>
          <w:p w14:paraId="70EB4C1C" w14:textId="77777777" w:rsidR="00941D93" w:rsidRDefault="00941D93"/>
          <w:p w14:paraId="0DD3B833" w14:textId="77777777" w:rsidR="00941D93" w:rsidRDefault="00941D93">
            <w:r>
              <w:t>Describe the reason for the step.</w:t>
            </w:r>
          </w:p>
        </w:tc>
        <w:tc>
          <w:tcPr>
            <w:tcW w:w="2224" w:type="dxa"/>
          </w:tcPr>
          <w:p w14:paraId="0E4E30E8" w14:textId="77777777" w:rsidR="00941D93" w:rsidRDefault="00941D93">
            <w:r>
              <w:t>EXEPCTED RESULTS</w:t>
            </w:r>
          </w:p>
          <w:p w14:paraId="68B6E67B" w14:textId="77777777" w:rsidR="00941D93" w:rsidRDefault="00941D93"/>
          <w:p w14:paraId="4BB4F159" w14:textId="77777777" w:rsidR="00941D93" w:rsidRDefault="00941D93">
            <w:r>
              <w:t xml:space="preserve">Describe the expected response of the system being tested to the action specified under </w:t>
            </w:r>
            <w:r w:rsidR="00E47986">
              <w:t>O</w:t>
            </w:r>
            <w:r>
              <w:t xml:space="preserve">PERATOR ACTION. This should be derived from the SRS and </w:t>
            </w:r>
            <w:r w:rsidR="00B34944">
              <w:t>S</w:t>
            </w:r>
            <w:r>
              <w:t>DD.</w:t>
            </w:r>
            <w:r w:rsidR="004706B7">
              <w:t xml:space="preserve"> Clearly indicate how we determine whether the step passes.</w:t>
            </w:r>
          </w:p>
        </w:tc>
        <w:tc>
          <w:tcPr>
            <w:tcW w:w="1844" w:type="dxa"/>
          </w:tcPr>
          <w:p w14:paraId="779BB60D" w14:textId="77777777" w:rsidR="00941D93" w:rsidRDefault="00941D93">
            <w:r>
              <w:t>COMMENTS</w:t>
            </w:r>
          </w:p>
          <w:p w14:paraId="2BA3FEF2" w14:textId="77777777" w:rsidR="00941D93" w:rsidRDefault="00941D93"/>
          <w:p w14:paraId="4D7844E2" w14:textId="77777777" w:rsidR="00941D93" w:rsidRDefault="00941D93"/>
        </w:tc>
      </w:tr>
      <w:tr w:rsidR="00941D93" w14:paraId="5CB7E2D4" w14:textId="77777777">
        <w:trPr>
          <w:trHeight w:val="1250"/>
        </w:trPr>
        <w:tc>
          <w:tcPr>
            <w:tcW w:w="9216" w:type="dxa"/>
            <w:gridSpan w:val="7"/>
            <w:tcBorders>
              <w:bottom w:val="single" w:sz="4" w:space="0" w:color="auto"/>
            </w:tcBorders>
          </w:tcPr>
          <w:p w14:paraId="43ACF175" w14:textId="77777777" w:rsidR="00941D93" w:rsidRDefault="00941D93">
            <w:r>
              <w:t>Concluding Remarks:</w:t>
            </w:r>
          </w:p>
        </w:tc>
      </w:tr>
      <w:tr w:rsidR="00941D93" w14:paraId="57DE9EEB" w14:textId="77777777">
        <w:trPr>
          <w:trHeight w:val="890"/>
        </w:trPr>
        <w:tc>
          <w:tcPr>
            <w:tcW w:w="4608" w:type="dxa"/>
            <w:gridSpan w:val="3"/>
          </w:tcPr>
          <w:p w14:paraId="1585CA3E" w14:textId="77777777" w:rsidR="00941D93" w:rsidRDefault="00941D93">
            <w:r>
              <w:t xml:space="preserve">Testing Team: </w:t>
            </w:r>
          </w:p>
          <w:p w14:paraId="48AC5D3A" w14:textId="77777777" w:rsidR="00941D93" w:rsidRDefault="00941D93">
            <w:r>
              <w:t>&lt;&lt; List members of testing team and lead &gt;&gt;</w:t>
            </w:r>
          </w:p>
        </w:tc>
        <w:tc>
          <w:tcPr>
            <w:tcW w:w="4608" w:type="dxa"/>
            <w:gridSpan w:val="4"/>
          </w:tcPr>
          <w:p w14:paraId="17815676" w14:textId="77777777" w:rsidR="00941D93" w:rsidRDefault="00941D93">
            <w:r>
              <w:t>Date Completed:</w:t>
            </w:r>
          </w:p>
        </w:tc>
      </w:tr>
    </w:tbl>
    <w:p w14:paraId="1283841A" w14:textId="77777777" w:rsidR="009E63E3" w:rsidRDefault="009E63E3" w:rsidP="00F12E72">
      <w:pPr>
        <w:pStyle w:val="Heading1"/>
        <w:ind w:hanging="5220"/>
      </w:pPr>
      <w:bookmarkStart w:id="37" w:name="_Toc37454725"/>
      <w:bookmarkStart w:id="38" w:name="_Toc21505006"/>
      <w:bookmarkStart w:id="39" w:name="_Toc227033594"/>
      <w:r>
        <w:lastRenderedPageBreak/>
        <w:t>Test 02</w:t>
      </w:r>
      <w:bookmarkEnd w:id="37"/>
    </w:p>
    <w:p w14:paraId="5A6F8E0B" w14:textId="77777777" w:rsidR="009E63E3" w:rsidRDefault="009E63E3" w:rsidP="009E63E3">
      <w:r>
        <w:t>&lt;&lt;The purpose of this section is to:</w:t>
      </w:r>
    </w:p>
    <w:p w14:paraId="04A92978" w14:textId="77777777" w:rsidR="009E63E3" w:rsidRDefault="009E63E3" w:rsidP="009E63E3">
      <w:pPr>
        <w:pStyle w:val="Paragraph"/>
        <w:numPr>
          <w:ilvl w:val="0"/>
          <w:numId w:val="12"/>
        </w:numPr>
      </w:pPr>
      <w:r>
        <w:t>document test input, specific test procedures, and outcomes.</w:t>
      </w:r>
    </w:p>
    <w:p w14:paraId="68A8A287" w14:textId="77777777" w:rsidR="009E63E3" w:rsidRDefault="009E63E3" w:rsidP="009E63E3">
      <w:pPr>
        <w:pStyle w:val="Paragraph"/>
        <w:numPr>
          <w:ilvl w:val="0"/>
          <w:numId w:val="12"/>
        </w:numPr>
      </w:pPr>
      <w:r>
        <w:t>establish test methods,</w:t>
      </w:r>
    </w:p>
    <w:p w14:paraId="28700F41" w14:textId="77777777" w:rsidR="009E63E3" w:rsidRDefault="009E63E3" w:rsidP="009E63E3">
      <w:pPr>
        <w:pStyle w:val="Paragraph"/>
        <w:numPr>
          <w:ilvl w:val="0"/>
          <w:numId w:val="12"/>
        </w:numPr>
      </w:pPr>
      <w:r>
        <w:t>explain the nature and extent of each test &gt;&gt;</w:t>
      </w:r>
    </w:p>
    <w:p w14:paraId="6E05EDE7" w14:textId="77777777" w:rsidR="009E63E3" w:rsidRDefault="009E63E3" w:rsidP="009E63E3">
      <w:pPr>
        <w:pStyle w:val="Paragraph"/>
      </w:pPr>
      <w:r>
        <w:t>&lt;&lt; for each test case, complete the following: &gt;&gt;</w:t>
      </w:r>
    </w:p>
    <w:p w14:paraId="7484A715" w14:textId="25E729D8" w:rsidR="009E63E3" w:rsidRDefault="009E63E3" w:rsidP="009E63E3">
      <w:pPr>
        <w:pStyle w:val="Heading2"/>
      </w:pPr>
      <w:bookmarkStart w:id="40" w:name="_Toc37454726"/>
      <w:commentRangeStart w:id="41"/>
      <w:r>
        <w:t xml:space="preserve">Test </w:t>
      </w:r>
      <w:bookmarkEnd w:id="40"/>
      <w:r w:rsidR="00F12E72">
        <w:t>DBComp2</w:t>
      </w:r>
      <w:commentRangeEnd w:id="41"/>
      <w:r w:rsidR="00E057C9">
        <w:rPr>
          <w:rStyle w:val="CommentReference"/>
          <w:b w:val="0"/>
        </w:rPr>
        <w:commentReference w:id="41"/>
      </w:r>
    </w:p>
    <w:p w14:paraId="200ACDB0" w14:textId="77777777" w:rsidR="009E63E3" w:rsidRDefault="009E63E3" w:rsidP="009E63E3"/>
    <w:p w14:paraId="5981928E" w14:textId="77777777" w:rsidR="009E63E3" w:rsidRPr="00B34944" w:rsidRDefault="009E63E3" w:rsidP="009E63E3">
      <w:r w:rsidRPr="00B34944">
        <w:rPr>
          <w:b/>
          <w:bCs/>
        </w:rPr>
        <w:t>Objective: &lt;</w:t>
      </w:r>
      <w:r w:rsidRPr="00B34944">
        <w:t>&lt; Define the objective of Test XX.Y. &gt;&gt;</w:t>
      </w:r>
    </w:p>
    <w:p w14:paraId="5AE04593" w14:textId="77777777" w:rsidR="009E63E3" w:rsidRPr="00B34944" w:rsidRDefault="009E63E3" w:rsidP="009E63E3">
      <w:r w:rsidRPr="00B34944">
        <w:rPr>
          <w:b/>
          <w:bCs/>
        </w:rPr>
        <w:t>Notes:</w:t>
      </w:r>
      <w:r w:rsidRPr="00B34944">
        <w:t xml:space="preserve"> &lt;&lt;This area provides general notes concerning the test procedure. Such notes might include comments on how to execute the test procedure, an estimate of the test duration, the requirements of the procedure tests, or a statement of resources needed for this test.&gt;&gt;</w:t>
      </w:r>
    </w:p>
    <w:p w14:paraId="68D9F922" w14:textId="77777777" w:rsidR="009E63E3" w:rsidRDefault="009E63E3" w:rsidP="009E63E3">
      <w:pPr>
        <w:sectPr w:rsidR="009E63E3" w:rsidSect="009E63E3">
          <w:headerReference w:type="default" r:id="rId15"/>
          <w:footerReference w:type="default" r:id="rId16"/>
          <w:type w:val="continuous"/>
          <w:pgSz w:w="12240" w:h="15840" w:code="1"/>
          <w:pgMar w:top="1440" w:right="1440" w:bottom="1440" w:left="1800" w:header="720" w:footer="720" w:gutter="0"/>
          <w:pgNumType w:start="1"/>
          <w:cols w:space="720"/>
        </w:sectPr>
      </w:pPr>
    </w:p>
    <w:p w14:paraId="0D377A4D" w14:textId="77777777" w:rsidR="009E63E3" w:rsidRDefault="009E63E3" w:rsidP="009E63E3">
      <w:pPr>
        <w:pStyle w:val="Paragraph"/>
        <w:sectPr w:rsidR="009E63E3">
          <w:type w:val="continuous"/>
          <w:pgSz w:w="12240" w:h="15840" w:code="1"/>
          <w:pgMar w:top="1440" w:right="1440" w:bottom="1440" w:left="1800" w:header="720" w:footer="720" w:gutter="0"/>
          <w:cols w:space="720"/>
        </w:sectPr>
      </w:pPr>
    </w:p>
    <w:p w14:paraId="245B937F" w14:textId="77777777" w:rsidR="009E63E3" w:rsidRDefault="009E63E3" w:rsidP="009E63E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340"/>
        <w:gridCol w:w="1260"/>
        <w:gridCol w:w="12"/>
        <w:gridCol w:w="528"/>
        <w:gridCol w:w="2224"/>
        <w:gridCol w:w="1844"/>
      </w:tblGrid>
      <w:tr w:rsidR="009E63E3" w14:paraId="65EACBCB" w14:textId="77777777" w:rsidTr="002F4299">
        <w:trPr>
          <w:cantSplit/>
          <w:trHeight w:val="300"/>
        </w:trPr>
        <w:tc>
          <w:tcPr>
            <w:tcW w:w="4620" w:type="dxa"/>
            <w:gridSpan w:val="4"/>
          </w:tcPr>
          <w:p w14:paraId="68363977" w14:textId="5987656E" w:rsidR="009E63E3" w:rsidRDefault="009E63E3" w:rsidP="002F4299">
            <w:r>
              <w:t>Test No.:</w:t>
            </w:r>
            <w:r w:rsidR="00F12E72">
              <w:t xml:space="preserve"> DBComp2</w:t>
            </w:r>
          </w:p>
        </w:tc>
        <w:tc>
          <w:tcPr>
            <w:tcW w:w="4596" w:type="dxa"/>
            <w:gridSpan w:val="3"/>
          </w:tcPr>
          <w:p w14:paraId="03476B44" w14:textId="77777777" w:rsidR="009E63E3" w:rsidRDefault="009E63E3" w:rsidP="002F4299">
            <w:r>
              <w:t>Current Status: &lt;&lt; Passed / Failed / Pending &gt;&gt;</w:t>
            </w:r>
          </w:p>
        </w:tc>
      </w:tr>
      <w:tr w:rsidR="009E63E3" w14:paraId="41E37B30" w14:textId="77777777" w:rsidTr="002F4299">
        <w:trPr>
          <w:cantSplit/>
          <w:trHeight w:val="300"/>
        </w:trPr>
        <w:tc>
          <w:tcPr>
            <w:tcW w:w="9216" w:type="dxa"/>
            <w:gridSpan w:val="7"/>
          </w:tcPr>
          <w:p w14:paraId="7B991E82" w14:textId="77777777" w:rsidR="009E63E3" w:rsidRPr="00E47986" w:rsidRDefault="009E63E3" w:rsidP="002F4299">
            <w:r w:rsidRPr="00E47986">
              <w:t>Test title:  &lt;&lt;This line contains the long title of the test procedure.&gt;&gt;</w:t>
            </w:r>
          </w:p>
          <w:p w14:paraId="3C346A6C" w14:textId="77777777" w:rsidR="009E63E3" w:rsidRPr="00E47986" w:rsidRDefault="009E63E3" w:rsidP="002F4299"/>
        </w:tc>
      </w:tr>
      <w:tr w:rsidR="009E63E3" w14:paraId="2DBC5FFC" w14:textId="77777777" w:rsidTr="002F4299">
        <w:trPr>
          <w:cantSplit/>
          <w:trHeight w:val="1070"/>
        </w:trPr>
        <w:tc>
          <w:tcPr>
            <w:tcW w:w="9216" w:type="dxa"/>
            <w:gridSpan w:val="7"/>
          </w:tcPr>
          <w:p w14:paraId="4EF9C4FE" w14:textId="77777777" w:rsidR="009E63E3" w:rsidRPr="00E47986" w:rsidRDefault="009E63E3" w:rsidP="002F4299">
            <w:r w:rsidRPr="00E47986">
              <w:t>Testing approach: &lt;&lt;Included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t>
            </w:r>
          </w:p>
          <w:p w14:paraId="5F0714F8" w14:textId="77777777" w:rsidR="009E63E3" w:rsidRPr="00E47986" w:rsidRDefault="009E63E3" w:rsidP="002F4299">
            <w:r w:rsidRPr="00E47986">
              <w:t>&gt;&gt;</w:t>
            </w:r>
          </w:p>
        </w:tc>
      </w:tr>
      <w:tr w:rsidR="009E63E3" w14:paraId="5573EB84" w14:textId="77777777" w:rsidTr="002F4299">
        <w:trPr>
          <w:cantSplit/>
          <w:trHeight w:val="4130"/>
        </w:trPr>
        <w:tc>
          <w:tcPr>
            <w:tcW w:w="1008" w:type="dxa"/>
          </w:tcPr>
          <w:p w14:paraId="2EBB23FC" w14:textId="77777777" w:rsidR="009E63E3" w:rsidRDefault="009E63E3" w:rsidP="002F4299">
            <w:r>
              <w:t>STEP</w:t>
            </w:r>
          </w:p>
          <w:p w14:paraId="5C60416D" w14:textId="77777777" w:rsidR="009E63E3" w:rsidRDefault="009E63E3" w:rsidP="002F4299"/>
          <w:p w14:paraId="73BAEC5A" w14:textId="77777777" w:rsidR="009E63E3" w:rsidRDefault="009E63E3" w:rsidP="002F4299">
            <w:r>
              <w:t>&lt;&lt;N&gt;&gt;</w:t>
            </w:r>
          </w:p>
        </w:tc>
        <w:tc>
          <w:tcPr>
            <w:tcW w:w="2340" w:type="dxa"/>
          </w:tcPr>
          <w:p w14:paraId="650A3F44" w14:textId="77777777" w:rsidR="009E63E3" w:rsidRDefault="009E63E3" w:rsidP="002F4299">
            <w:r>
              <w:t>OPERATOR ACTION</w:t>
            </w:r>
          </w:p>
          <w:p w14:paraId="5529F63C" w14:textId="77777777" w:rsidR="009E63E3" w:rsidRDefault="009E63E3" w:rsidP="002F4299"/>
          <w:p w14:paraId="45D8302B" w14:textId="77777777" w:rsidR="009E63E3" w:rsidRDefault="009E63E3" w:rsidP="002F4299">
            <w:r>
              <w:t>Describe the actions taken by the person executing the test procedure.  Include the test suite, or the name of the test file (in this case, the contents of the file should be given in the appendix).</w:t>
            </w:r>
          </w:p>
        </w:tc>
        <w:tc>
          <w:tcPr>
            <w:tcW w:w="1800" w:type="dxa"/>
            <w:gridSpan w:val="3"/>
          </w:tcPr>
          <w:p w14:paraId="11BCA955" w14:textId="77777777" w:rsidR="009E63E3" w:rsidRDefault="009E63E3" w:rsidP="002F4299">
            <w:r>
              <w:t>PURPOSE</w:t>
            </w:r>
          </w:p>
          <w:p w14:paraId="0DB8CED7" w14:textId="77777777" w:rsidR="009E63E3" w:rsidRDefault="009E63E3" w:rsidP="002F4299"/>
          <w:p w14:paraId="05E3C0FC" w14:textId="77777777" w:rsidR="009E63E3" w:rsidRDefault="009E63E3" w:rsidP="002F4299">
            <w:r>
              <w:t>Describe the reason for the step.</w:t>
            </w:r>
          </w:p>
        </w:tc>
        <w:tc>
          <w:tcPr>
            <w:tcW w:w="2224" w:type="dxa"/>
          </w:tcPr>
          <w:p w14:paraId="0D6F43D7" w14:textId="77777777" w:rsidR="009E63E3" w:rsidRDefault="009E63E3" w:rsidP="002F4299">
            <w:r>
              <w:t>EXEPCTED RESULTS</w:t>
            </w:r>
          </w:p>
          <w:p w14:paraId="008A3CBE" w14:textId="77777777" w:rsidR="009E63E3" w:rsidRDefault="009E63E3" w:rsidP="002F4299"/>
          <w:p w14:paraId="5248E9E3" w14:textId="77777777" w:rsidR="009E63E3" w:rsidRDefault="009E63E3" w:rsidP="002F4299">
            <w:r>
              <w:t>Describe the expected response of the system being tested to the action specified under OPERATOR ACTION. This should be derived from the SRS and SDD. Clearly indicate how we determine whether the step passes.</w:t>
            </w:r>
          </w:p>
        </w:tc>
        <w:tc>
          <w:tcPr>
            <w:tcW w:w="1844" w:type="dxa"/>
          </w:tcPr>
          <w:p w14:paraId="52419164" w14:textId="77777777" w:rsidR="009E63E3" w:rsidRDefault="009E63E3" w:rsidP="002F4299">
            <w:r>
              <w:t>COMMENTS</w:t>
            </w:r>
          </w:p>
          <w:p w14:paraId="38738C29" w14:textId="77777777" w:rsidR="009E63E3" w:rsidRDefault="009E63E3" w:rsidP="002F4299"/>
          <w:p w14:paraId="43D4CAC6" w14:textId="77777777" w:rsidR="009E63E3" w:rsidRDefault="009E63E3" w:rsidP="002F4299"/>
        </w:tc>
      </w:tr>
      <w:tr w:rsidR="009E63E3" w14:paraId="4EADA615" w14:textId="77777777" w:rsidTr="002F4299">
        <w:trPr>
          <w:trHeight w:val="1250"/>
        </w:trPr>
        <w:tc>
          <w:tcPr>
            <w:tcW w:w="9216" w:type="dxa"/>
            <w:gridSpan w:val="7"/>
            <w:tcBorders>
              <w:bottom w:val="single" w:sz="4" w:space="0" w:color="auto"/>
            </w:tcBorders>
          </w:tcPr>
          <w:p w14:paraId="5B1EFBC5" w14:textId="77777777" w:rsidR="009E63E3" w:rsidRDefault="009E63E3" w:rsidP="002F4299">
            <w:r>
              <w:t>Concluding Remarks:</w:t>
            </w:r>
          </w:p>
        </w:tc>
      </w:tr>
      <w:tr w:rsidR="009E63E3" w14:paraId="1FDE2214" w14:textId="77777777" w:rsidTr="002F4299">
        <w:trPr>
          <w:trHeight w:val="890"/>
        </w:trPr>
        <w:tc>
          <w:tcPr>
            <w:tcW w:w="4608" w:type="dxa"/>
            <w:gridSpan w:val="3"/>
          </w:tcPr>
          <w:p w14:paraId="76C95495" w14:textId="77777777" w:rsidR="009E63E3" w:rsidRDefault="009E63E3" w:rsidP="002F4299">
            <w:r>
              <w:t xml:space="preserve">Testing Team: </w:t>
            </w:r>
          </w:p>
          <w:p w14:paraId="24BED9FB" w14:textId="77777777" w:rsidR="009E63E3" w:rsidRDefault="009E63E3" w:rsidP="002F4299">
            <w:r>
              <w:t>&lt;&lt; List members of testing team and lead &gt;&gt;</w:t>
            </w:r>
          </w:p>
        </w:tc>
        <w:tc>
          <w:tcPr>
            <w:tcW w:w="4608" w:type="dxa"/>
            <w:gridSpan w:val="4"/>
          </w:tcPr>
          <w:p w14:paraId="48BD43C8" w14:textId="77777777" w:rsidR="009E63E3" w:rsidRDefault="009E63E3" w:rsidP="002F4299">
            <w:r>
              <w:t>Date Completed:</w:t>
            </w:r>
          </w:p>
        </w:tc>
      </w:tr>
    </w:tbl>
    <w:p w14:paraId="27CE2B9D" w14:textId="77777777" w:rsidR="009E63E3" w:rsidRDefault="009E63E3" w:rsidP="00F12E72">
      <w:pPr>
        <w:pStyle w:val="Heading1"/>
        <w:ind w:hanging="5220"/>
      </w:pPr>
      <w:bookmarkStart w:id="42" w:name="_Toc37454727"/>
      <w:r>
        <w:lastRenderedPageBreak/>
        <w:t>Test 03</w:t>
      </w:r>
      <w:bookmarkEnd w:id="42"/>
    </w:p>
    <w:p w14:paraId="2B6BF16A" w14:textId="77777777" w:rsidR="009E63E3" w:rsidRDefault="009E63E3" w:rsidP="009E63E3">
      <w:r>
        <w:t>&lt;&lt;The purpose of this section is to:</w:t>
      </w:r>
    </w:p>
    <w:p w14:paraId="67193F01" w14:textId="77777777" w:rsidR="009E63E3" w:rsidRDefault="009E63E3" w:rsidP="009E63E3">
      <w:pPr>
        <w:pStyle w:val="Paragraph"/>
        <w:numPr>
          <w:ilvl w:val="0"/>
          <w:numId w:val="12"/>
        </w:numPr>
      </w:pPr>
      <w:r>
        <w:t>document test input, specific test procedures, and outcomes.</w:t>
      </w:r>
    </w:p>
    <w:p w14:paraId="4E92FEDA" w14:textId="77777777" w:rsidR="009E63E3" w:rsidRDefault="009E63E3" w:rsidP="009E63E3">
      <w:pPr>
        <w:pStyle w:val="Paragraph"/>
        <w:numPr>
          <w:ilvl w:val="0"/>
          <w:numId w:val="12"/>
        </w:numPr>
      </w:pPr>
      <w:r>
        <w:t>establish test methods,</w:t>
      </w:r>
    </w:p>
    <w:p w14:paraId="7847C3D7" w14:textId="77777777" w:rsidR="009E63E3" w:rsidRDefault="009E63E3" w:rsidP="009E63E3">
      <w:pPr>
        <w:pStyle w:val="Paragraph"/>
        <w:numPr>
          <w:ilvl w:val="0"/>
          <w:numId w:val="12"/>
        </w:numPr>
      </w:pPr>
      <w:r>
        <w:t>explain the nature and extent of each test &gt;&gt;</w:t>
      </w:r>
    </w:p>
    <w:p w14:paraId="7430F65B" w14:textId="77777777" w:rsidR="009E63E3" w:rsidRDefault="009E63E3" w:rsidP="009E63E3">
      <w:pPr>
        <w:pStyle w:val="Paragraph"/>
      </w:pPr>
      <w:r>
        <w:t>&lt;&lt; for each test case, complete the following: &gt;&gt;</w:t>
      </w:r>
    </w:p>
    <w:p w14:paraId="1567E697" w14:textId="37431917" w:rsidR="009E63E3" w:rsidRDefault="009E63E3" w:rsidP="009E63E3">
      <w:pPr>
        <w:pStyle w:val="Heading2"/>
      </w:pPr>
      <w:bookmarkStart w:id="43" w:name="_Toc37454728"/>
      <w:r>
        <w:t xml:space="preserve">Test </w:t>
      </w:r>
      <w:bookmarkEnd w:id="43"/>
      <w:r w:rsidR="00F12E72">
        <w:t>DBDup1</w:t>
      </w:r>
      <w:r w:rsidR="007C02F4">
        <w:t>.1</w:t>
      </w:r>
    </w:p>
    <w:p w14:paraId="4E05E720" w14:textId="77777777" w:rsidR="009E63E3" w:rsidRDefault="009E63E3" w:rsidP="009E63E3"/>
    <w:p w14:paraId="1A3F260B" w14:textId="55955EAE" w:rsidR="00A9351E" w:rsidRPr="00B34944" w:rsidRDefault="009E63E3" w:rsidP="00A9351E">
      <w:r w:rsidRPr="00B34944">
        <w:rPr>
          <w:b/>
          <w:bCs/>
        </w:rPr>
        <w:t xml:space="preserve">Objective: </w:t>
      </w:r>
      <w:commentRangeStart w:id="44"/>
      <w:r w:rsidR="00A9351E">
        <w:t xml:space="preserve">The goal of  </w:t>
      </w:r>
      <w:r w:rsidR="00A9351E" w:rsidRPr="00B34944">
        <w:t xml:space="preserve">Test </w:t>
      </w:r>
      <w:r w:rsidR="00A9351E">
        <w:t>03.1 is to make sure that when there are no duplicates then none of the rows are highlighted yellow.</w:t>
      </w:r>
      <w:commentRangeEnd w:id="44"/>
      <w:r w:rsidR="00E057C9">
        <w:rPr>
          <w:rStyle w:val="CommentReference"/>
        </w:rPr>
        <w:commentReference w:id="44"/>
      </w:r>
    </w:p>
    <w:p w14:paraId="08917B9E" w14:textId="03A331E4" w:rsidR="009E63E3" w:rsidRPr="00B34944" w:rsidRDefault="009E63E3" w:rsidP="009E63E3">
      <w:r w:rsidRPr="00B34944">
        <w:rPr>
          <w:b/>
          <w:bCs/>
        </w:rPr>
        <w:t>Notes:</w:t>
      </w:r>
      <w:r w:rsidRPr="00B34944">
        <w:t xml:space="preserve"> &lt;&lt;This area provides general notes concerning the test procedure. Such notes might include comments on how to execute the test procedure, an estimate of the test duration, the requirements of the procedure tests, or a statement of resources needed for this test.&gt;&gt;</w:t>
      </w:r>
    </w:p>
    <w:p w14:paraId="50401C3D" w14:textId="77777777" w:rsidR="009E63E3" w:rsidRDefault="009E63E3" w:rsidP="009E63E3">
      <w:pPr>
        <w:sectPr w:rsidR="009E63E3" w:rsidSect="009E63E3">
          <w:headerReference w:type="default" r:id="rId17"/>
          <w:footerReference w:type="default" r:id="rId18"/>
          <w:type w:val="continuous"/>
          <w:pgSz w:w="12240" w:h="15840" w:code="1"/>
          <w:pgMar w:top="1440" w:right="1440" w:bottom="1440" w:left="1800" w:header="720" w:footer="720" w:gutter="0"/>
          <w:pgNumType w:start="1"/>
          <w:cols w:space="720"/>
        </w:sectPr>
      </w:pPr>
    </w:p>
    <w:p w14:paraId="468820B5" w14:textId="77777777" w:rsidR="009E63E3" w:rsidRDefault="009E63E3" w:rsidP="009E63E3">
      <w:pPr>
        <w:pStyle w:val="Paragraph"/>
        <w:sectPr w:rsidR="009E63E3">
          <w:type w:val="continuous"/>
          <w:pgSz w:w="12240" w:h="15840" w:code="1"/>
          <w:pgMar w:top="1440" w:right="1440" w:bottom="1440" w:left="1800" w:header="720" w:footer="720" w:gutter="0"/>
          <w:cols w:space="720"/>
        </w:sectPr>
      </w:pPr>
    </w:p>
    <w:p w14:paraId="6F5BA3B5" w14:textId="77777777" w:rsidR="009E63E3" w:rsidRDefault="009E63E3" w:rsidP="009E63E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340"/>
        <w:gridCol w:w="1260"/>
        <w:gridCol w:w="12"/>
        <w:gridCol w:w="528"/>
        <w:gridCol w:w="2224"/>
        <w:gridCol w:w="1844"/>
      </w:tblGrid>
      <w:tr w:rsidR="009E63E3" w14:paraId="087F26D1" w14:textId="77777777" w:rsidTr="002F4299">
        <w:trPr>
          <w:cantSplit/>
          <w:trHeight w:val="300"/>
        </w:trPr>
        <w:tc>
          <w:tcPr>
            <w:tcW w:w="4620" w:type="dxa"/>
            <w:gridSpan w:val="4"/>
          </w:tcPr>
          <w:p w14:paraId="29A43C6F" w14:textId="70A4DEBD" w:rsidR="009E63E3" w:rsidRDefault="009E63E3" w:rsidP="002F4299">
            <w:r>
              <w:t xml:space="preserve">Test No.: </w:t>
            </w:r>
            <w:r w:rsidR="00F12E72">
              <w:t>DBDup1</w:t>
            </w:r>
            <w:r w:rsidR="007C02F4">
              <w:t>.1</w:t>
            </w:r>
          </w:p>
        </w:tc>
        <w:tc>
          <w:tcPr>
            <w:tcW w:w="4596" w:type="dxa"/>
            <w:gridSpan w:val="3"/>
          </w:tcPr>
          <w:p w14:paraId="1CAF3489" w14:textId="59465381" w:rsidR="009E63E3" w:rsidRDefault="009E63E3" w:rsidP="002F4299">
            <w:r>
              <w:t>Current Status: Pending</w:t>
            </w:r>
          </w:p>
        </w:tc>
      </w:tr>
      <w:tr w:rsidR="009E63E3" w14:paraId="531AB44F" w14:textId="77777777" w:rsidTr="002F4299">
        <w:trPr>
          <w:cantSplit/>
          <w:trHeight w:val="300"/>
        </w:trPr>
        <w:tc>
          <w:tcPr>
            <w:tcW w:w="9216" w:type="dxa"/>
            <w:gridSpan w:val="7"/>
          </w:tcPr>
          <w:p w14:paraId="1100D880" w14:textId="55C12B3C" w:rsidR="009E63E3" w:rsidRPr="00E47986" w:rsidRDefault="009E63E3" w:rsidP="002F4299">
            <w:r w:rsidRPr="00E47986">
              <w:t xml:space="preserve">Test title:  </w:t>
            </w:r>
            <w:r w:rsidR="00A9351E">
              <w:t>Database Duplicate No Duplicates</w:t>
            </w:r>
          </w:p>
          <w:p w14:paraId="687E5F4B" w14:textId="77777777" w:rsidR="009E63E3" w:rsidRPr="00E47986" w:rsidRDefault="009E63E3" w:rsidP="002F4299"/>
        </w:tc>
      </w:tr>
      <w:tr w:rsidR="009E63E3" w14:paraId="488B14FF" w14:textId="77777777" w:rsidTr="002F4299">
        <w:trPr>
          <w:cantSplit/>
          <w:trHeight w:val="1070"/>
        </w:trPr>
        <w:tc>
          <w:tcPr>
            <w:tcW w:w="9216" w:type="dxa"/>
            <w:gridSpan w:val="7"/>
          </w:tcPr>
          <w:p w14:paraId="62288BE1" w14:textId="1F870D5F" w:rsidR="009E63E3" w:rsidRPr="00E47986" w:rsidRDefault="009E63E3" w:rsidP="00A9351E">
            <w:r w:rsidRPr="00E47986">
              <w:t>Testing approach:</w:t>
            </w:r>
            <w:r w:rsidR="00A9351E">
              <w:t xml:space="preserve"> For this test we will be using the </w:t>
            </w:r>
            <w:r w:rsidR="00111CB9">
              <w:t>Dup_DB_No_Dups_Table, this will be done manually. To conduct this test first open the dbEdit.jar and then run Dup_DB file. No_Dups_Table. This will open the No_Dups_Table, it is observeable that there are no duplicates between any row.</w:t>
            </w:r>
          </w:p>
        </w:tc>
      </w:tr>
      <w:tr w:rsidR="009E63E3" w14:paraId="3A546124" w14:textId="77777777" w:rsidTr="002F4299">
        <w:trPr>
          <w:cantSplit/>
          <w:trHeight w:val="4130"/>
        </w:trPr>
        <w:tc>
          <w:tcPr>
            <w:tcW w:w="1008" w:type="dxa"/>
          </w:tcPr>
          <w:p w14:paraId="1AB167CF" w14:textId="77777777" w:rsidR="009E63E3" w:rsidRDefault="009E63E3" w:rsidP="002F4299">
            <w:r>
              <w:t>STEP</w:t>
            </w:r>
          </w:p>
          <w:p w14:paraId="22E83CA1" w14:textId="77777777" w:rsidR="009E63E3" w:rsidRDefault="009E63E3" w:rsidP="002F4299"/>
          <w:p w14:paraId="4C39074C" w14:textId="5BBFBF53" w:rsidR="00111CB9" w:rsidRDefault="00111CB9" w:rsidP="00111CB9">
            <w:r>
              <w:t>1</w:t>
            </w:r>
          </w:p>
          <w:p w14:paraId="661BB7EE" w14:textId="506C0B10" w:rsidR="00082C89" w:rsidRDefault="00082C89" w:rsidP="00111CB9"/>
          <w:p w14:paraId="5BF14A57" w14:textId="52BDCA2A" w:rsidR="00082C89" w:rsidRDefault="00082C89" w:rsidP="00111CB9"/>
          <w:p w14:paraId="56018FF0" w14:textId="77777777" w:rsidR="00082C89" w:rsidRDefault="00082C89" w:rsidP="00111CB9"/>
          <w:p w14:paraId="385050EC" w14:textId="77777777" w:rsidR="00111CB9" w:rsidRDefault="00111CB9" w:rsidP="00111CB9"/>
          <w:p w14:paraId="426AAA74" w14:textId="7C3D5056" w:rsidR="00111CB9" w:rsidRDefault="00111CB9" w:rsidP="00111CB9">
            <w:r>
              <w:t>2</w:t>
            </w:r>
          </w:p>
        </w:tc>
        <w:tc>
          <w:tcPr>
            <w:tcW w:w="2340" w:type="dxa"/>
          </w:tcPr>
          <w:p w14:paraId="111A064D" w14:textId="77777777" w:rsidR="009E63E3" w:rsidRDefault="009E63E3" w:rsidP="002F4299">
            <w:r>
              <w:t>OPERATOR ACTION</w:t>
            </w:r>
          </w:p>
          <w:p w14:paraId="2E706980" w14:textId="77777777" w:rsidR="009E63E3" w:rsidRDefault="009E63E3" w:rsidP="002F4299"/>
          <w:p w14:paraId="768A4DE6" w14:textId="77777777" w:rsidR="00111CB9" w:rsidRDefault="00111CB9" w:rsidP="002F4299">
            <w:r>
              <w:t>Run dbEdit.jar open Dup_DB</w:t>
            </w:r>
            <w:r w:rsidR="00082C89">
              <w:t>, select No_Dups_Table</w:t>
            </w:r>
          </w:p>
          <w:p w14:paraId="28A1074B" w14:textId="77777777" w:rsidR="007C02F4" w:rsidRPr="007C02F4" w:rsidRDefault="007C02F4" w:rsidP="007C02F4"/>
          <w:p w14:paraId="0489BD8F" w14:textId="77777777" w:rsidR="007C02F4" w:rsidRDefault="007C02F4" w:rsidP="007C02F4"/>
          <w:p w14:paraId="298C2FD0" w14:textId="1B4DE2F6" w:rsidR="007C02F4" w:rsidRPr="007C02F4" w:rsidRDefault="007C02F4" w:rsidP="007C02F4">
            <w:r>
              <w:t>View the table makesure that no row is colored yellow.</w:t>
            </w:r>
          </w:p>
        </w:tc>
        <w:tc>
          <w:tcPr>
            <w:tcW w:w="1800" w:type="dxa"/>
            <w:gridSpan w:val="3"/>
          </w:tcPr>
          <w:p w14:paraId="02131003" w14:textId="77777777" w:rsidR="009E63E3" w:rsidRDefault="009E63E3" w:rsidP="002F4299">
            <w:r>
              <w:t>PURPOSE</w:t>
            </w:r>
          </w:p>
          <w:p w14:paraId="305A0793" w14:textId="77777777" w:rsidR="009E63E3" w:rsidRDefault="009E63E3" w:rsidP="002F4299"/>
          <w:p w14:paraId="66554937" w14:textId="77777777" w:rsidR="00082C89" w:rsidRDefault="00082C89" w:rsidP="002F4299">
            <w:r>
              <w:t>This step is to start the test properly.</w:t>
            </w:r>
          </w:p>
          <w:p w14:paraId="5D6AEFCF" w14:textId="77777777" w:rsidR="007C02F4" w:rsidRDefault="007C02F4" w:rsidP="002F4299"/>
          <w:p w14:paraId="1B3BA764" w14:textId="77777777" w:rsidR="007C02F4" w:rsidRDefault="007C02F4" w:rsidP="002F4299"/>
          <w:p w14:paraId="17E4C506" w14:textId="77777777" w:rsidR="007C02F4" w:rsidRDefault="007C02F4" w:rsidP="002F4299"/>
          <w:p w14:paraId="08E16CFF" w14:textId="2226CD6E" w:rsidR="007C02F4" w:rsidRDefault="007C02F4" w:rsidP="002F4299">
            <w:r>
              <w:t>To visually verify that the software did not mistakenly highlight a row.</w:t>
            </w:r>
          </w:p>
        </w:tc>
        <w:tc>
          <w:tcPr>
            <w:tcW w:w="2224" w:type="dxa"/>
          </w:tcPr>
          <w:p w14:paraId="4B1F2DE8" w14:textId="77777777" w:rsidR="009E63E3" w:rsidRDefault="009E63E3" w:rsidP="002F4299">
            <w:r>
              <w:t>EXEPCTED RESULTS</w:t>
            </w:r>
          </w:p>
          <w:p w14:paraId="0630EAC3" w14:textId="77777777" w:rsidR="009E63E3" w:rsidRDefault="009E63E3" w:rsidP="002F4299"/>
          <w:p w14:paraId="376CA9B7" w14:textId="77777777" w:rsidR="00082C89" w:rsidRDefault="00082C89" w:rsidP="002F4299">
            <w:r>
              <w:t>No_Dups_Table is opened. The table does not have any duplicate rows.</w:t>
            </w:r>
          </w:p>
          <w:p w14:paraId="46D83E99" w14:textId="77777777" w:rsidR="007C02F4" w:rsidRDefault="007C02F4" w:rsidP="002F4299"/>
          <w:p w14:paraId="1DAAE746" w14:textId="72E8F1A9" w:rsidR="007C02F4" w:rsidRDefault="007C02F4" w:rsidP="002F4299">
            <w:r>
              <w:t>No rows are highlighted yellow because the table does not have any duplicates.</w:t>
            </w:r>
          </w:p>
        </w:tc>
        <w:tc>
          <w:tcPr>
            <w:tcW w:w="1844" w:type="dxa"/>
          </w:tcPr>
          <w:p w14:paraId="40773741" w14:textId="77777777" w:rsidR="009E63E3" w:rsidRDefault="009E63E3" w:rsidP="002F4299">
            <w:r>
              <w:t>COMMENTS</w:t>
            </w:r>
          </w:p>
          <w:p w14:paraId="388F95C0" w14:textId="77777777" w:rsidR="009E63E3" w:rsidRDefault="009E63E3" w:rsidP="002F4299"/>
          <w:p w14:paraId="7770B81E" w14:textId="77777777" w:rsidR="009E63E3" w:rsidRDefault="009E63E3" w:rsidP="002F4299"/>
        </w:tc>
      </w:tr>
      <w:tr w:rsidR="009E63E3" w14:paraId="1D9F6F83" w14:textId="77777777" w:rsidTr="002F4299">
        <w:trPr>
          <w:trHeight w:val="1250"/>
        </w:trPr>
        <w:tc>
          <w:tcPr>
            <w:tcW w:w="9216" w:type="dxa"/>
            <w:gridSpan w:val="7"/>
            <w:tcBorders>
              <w:bottom w:val="single" w:sz="4" w:space="0" w:color="auto"/>
            </w:tcBorders>
          </w:tcPr>
          <w:p w14:paraId="521F80DD" w14:textId="77777777" w:rsidR="009E63E3" w:rsidRDefault="009E63E3" w:rsidP="002F4299">
            <w:r>
              <w:t>Concluding Remarks:</w:t>
            </w:r>
          </w:p>
        </w:tc>
      </w:tr>
      <w:tr w:rsidR="009E63E3" w14:paraId="12998164" w14:textId="77777777" w:rsidTr="002F4299">
        <w:trPr>
          <w:trHeight w:val="890"/>
        </w:trPr>
        <w:tc>
          <w:tcPr>
            <w:tcW w:w="4608" w:type="dxa"/>
            <w:gridSpan w:val="3"/>
          </w:tcPr>
          <w:p w14:paraId="0885A42C" w14:textId="77777777" w:rsidR="009E63E3" w:rsidRDefault="009E63E3" w:rsidP="002F4299">
            <w:commentRangeStart w:id="45"/>
            <w:r>
              <w:lastRenderedPageBreak/>
              <w:t xml:space="preserve">Testing Team: </w:t>
            </w:r>
          </w:p>
          <w:p w14:paraId="09F7EC94" w14:textId="77777777" w:rsidR="009E63E3" w:rsidRDefault="009E63E3" w:rsidP="002F4299">
            <w:r>
              <w:t>&lt;&lt; List members of testing team and lead &gt;&gt;</w:t>
            </w:r>
          </w:p>
        </w:tc>
        <w:tc>
          <w:tcPr>
            <w:tcW w:w="4608" w:type="dxa"/>
            <w:gridSpan w:val="4"/>
          </w:tcPr>
          <w:p w14:paraId="073B8CE9" w14:textId="77777777" w:rsidR="009E63E3" w:rsidRDefault="009E63E3" w:rsidP="002F4299">
            <w:r>
              <w:t>Date Completed:</w:t>
            </w:r>
            <w:commentRangeEnd w:id="45"/>
            <w:r w:rsidR="00E057C9">
              <w:rPr>
                <w:rStyle w:val="CommentReference"/>
              </w:rPr>
              <w:commentReference w:id="45"/>
            </w:r>
          </w:p>
        </w:tc>
      </w:tr>
    </w:tbl>
    <w:p w14:paraId="7BE923A5" w14:textId="7898EAFD" w:rsidR="007C02F4" w:rsidRDefault="007C02F4" w:rsidP="007C02F4">
      <w:pPr>
        <w:pStyle w:val="Heading2"/>
      </w:pPr>
      <w:bookmarkStart w:id="46" w:name="_Toc37454729"/>
      <w:r>
        <w:t xml:space="preserve">  Test DBDup1.2</w:t>
      </w:r>
    </w:p>
    <w:p w14:paraId="3A0971F8" w14:textId="77777777" w:rsidR="007C02F4" w:rsidRDefault="007C02F4" w:rsidP="007C02F4"/>
    <w:p w14:paraId="176608D8" w14:textId="06D04657" w:rsidR="007C02F4" w:rsidRPr="00B34944" w:rsidRDefault="007C02F4" w:rsidP="007C02F4">
      <w:r w:rsidRPr="00B34944">
        <w:rPr>
          <w:b/>
          <w:bCs/>
        </w:rPr>
        <w:t xml:space="preserve">Objective: </w:t>
      </w:r>
      <w:commentRangeStart w:id="47"/>
      <w:r>
        <w:t xml:space="preserve">The goal of  </w:t>
      </w:r>
      <w:r w:rsidRPr="00B34944">
        <w:t xml:space="preserve">Test </w:t>
      </w:r>
      <w:r>
        <w:t>03.2 is to make sure that when there are no duplicates then none of the rows are highlighted yellow when a nonduplicate row is added.</w:t>
      </w:r>
      <w:commentRangeEnd w:id="47"/>
      <w:r w:rsidR="00E057C9">
        <w:rPr>
          <w:rStyle w:val="CommentReference"/>
        </w:rPr>
        <w:commentReference w:id="47"/>
      </w:r>
    </w:p>
    <w:p w14:paraId="406E0077" w14:textId="77777777" w:rsidR="007C02F4" w:rsidRPr="00B34944" w:rsidRDefault="007C02F4" w:rsidP="007C02F4">
      <w:r w:rsidRPr="00B34944">
        <w:rPr>
          <w:b/>
          <w:bCs/>
        </w:rPr>
        <w:t>Notes:</w:t>
      </w:r>
      <w:r w:rsidRPr="00B34944">
        <w:t xml:space="preserve"> &lt;&lt;This area provides general notes concerning the test procedure. Such notes might include comments on how to execute the test procedure, an estimate of the test duration, the requirements of the procedure tests, or a statement of resources needed for this test.&gt;&gt;</w:t>
      </w:r>
    </w:p>
    <w:p w14:paraId="57149F55" w14:textId="77777777" w:rsidR="007C02F4" w:rsidRDefault="007C02F4" w:rsidP="007C02F4">
      <w:pPr>
        <w:sectPr w:rsidR="007C02F4" w:rsidSect="009E63E3">
          <w:headerReference w:type="default" r:id="rId19"/>
          <w:footerReference w:type="default" r:id="rId20"/>
          <w:type w:val="continuous"/>
          <w:pgSz w:w="12240" w:h="15840" w:code="1"/>
          <w:pgMar w:top="1440" w:right="1440" w:bottom="1440" w:left="1800" w:header="720" w:footer="720" w:gutter="0"/>
          <w:pgNumType w:start="1"/>
          <w:cols w:space="720"/>
        </w:sectPr>
      </w:pPr>
    </w:p>
    <w:p w14:paraId="4D31725E" w14:textId="77777777" w:rsidR="007C02F4" w:rsidRDefault="007C02F4" w:rsidP="007C02F4">
      <w:pPr>
        <w:pStyle w:val="Paragraph"/>
        <w:sectPr w:rsidR="007C02F4">
          <w:type w:val="continuous"/>
          <w:pgSz w:w="12240" w:h="15840" w:code="1"/>
          <w:pgMar w:top="1440" w:right="1440" w:bottom="1440" w:left="1800" w:header="720" w:footer="720" w:gutter="0"/>
          <w:cols w:space="720"/>
        </w:sectPr>
      </w:pPr>
    </w:p>
    <w:p w14:paraId="7CFD6EF7" w14:textId="77777777" w:rsidR="007C02F4" w:rsidRDefault="007C02F4" w:rsidP="007C02F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340"/>
        <w:gridCol w:w="1260"/>
        <w:gridCol w:w="12"/>
        <w:gridCol w:w="528"/>
        <w:gridCol w:w="2224"/>
        <w:gridCol w:w="1844"/>
      </w:tblGrid>
      <w:tr w:rsidR="007C02F4" w14:paraId="58721E0E" w14:textId="77777777" w:rsidTr="00001D79">
        <w:trPr>
          <w:cantSplit/>
          <w:trHeight w:val="300"/>
        </w:trPr>
        <w:tc>
          <w:tcPr>
            <w:tcW w:w="4620" w:type="dxa"/>
            <w:gridSpan w:val="4"/>
          </w:tcPr>
          <w:p w14:paraId="2196EC5F" w14:textId="77777777" w:rsidR="007C02F4" w:rsidRDefault="007C02F4" w:rsidP="00001D79">
            <w:r>
              <w:t>Test No.: DBDup1</w:t>
            </w:r>
          </w:p>
        </w:tc>
        <w:tc>
          <w:tcPr>
            <w:tcW w:w="4596" w:type="dxa"/>
            <w:gridSpan w:val="3"/>
          </w:tcPr>
          <w:p w14:paraId="35F6CF0E" w14:textId="77777777" w:rsidR="007C02F4" w:rsidRDefault="007C02F4" w:rsidP="00001D79">
            <w:r>
              <w:t>Current Status: Pending</w:t>
            </w:r>
          </w:p>
        </w:tc>
      </w:tr>
      <w:tr w:rsidR="007C02F4" w14:paraId="42133BF0" w14:textId="77777777" w:rsidTr="00001D79">
        <w:trPr>
          <w:cantSplit/>
          <w:trHeight w:val="300"/>
        </w:trPr>
        <w:tc>
          <w:tcPr>
            <w:tcW w:w="9216" w:type="dxa"/>
            <w:gridSpan w:val="7"/>
          </w:tcPr>
          <w:p w14:paraId="2CF7F45A" w14:textId="7FD09209" w:rsidR="007C02F4" w:rsidRPr="00E47986" w:rsidRDefault="007C02F4" w:rsidP="00001D79">
            <w:r w:rsidRPr="00E47986">
              <w:t xml:space="preserve">Test title:  </w:t>
            </w:r>
            <w:r>
              <w:t>Database Duplicate No Duplicates add a row that is not a duplicate.</w:t>
            </w:r>
          </w:p>
          <w:p w14:paraId="3F65DE70" w14:textId="77777777" w:rsidR="007C02F4" w:rsidRPr="00E47986" w:rsidRDefault="007C02F4" w:rsidP="00001D79"/>
        </w:tc>
      </w:tr>
      <w:tr w:rsidR="007C02F4" w14:paraId="5507AC3D" w14:textId="77777777" w:rsidTr="00001D79">
        <w:trPr>
          <w:cantSplit/>
          <w:trHeight w:val="1070"/>
        </w:trPr>
        <w:tc>
          <w:tcPr>
            <w:tcW w:w="9216" w:type="dxa"/>
            <w:gridSpan w:val="7"/>
          </w:tcPr>
          <w:p w14:paraId="76EF4A70" w14:textId="3F6922CD" w:rsidR="007C02F4" w:rsidRPr="00E47986" w:rsidRDefault="007C02F4" w:rsidP="00001D79">
            <w:r w:rsidRPr="00E47986">
              <w:t>Testing approach:</w:t>
            </w:r>
            <w:r>
              <w:t xml:space="preserve"> For this test we will be using the Dup_DB_No_Dups_Table, this will be done manually. To conduct this test first open the dbEdit.jar and then run Dup_DB file. No_Dups_Table. This will open the No_Dups_Table, it is </w:t>
            </w:r>
            <w:r w:rsidR="00613BA9">
              <w:t>observable</w:t>
            </w:r>
            <w:r>
              <w:t xml:space="preserve"> that there are no duplicates between any row.</w:t>
            </w:r>
            <w:r w:rsidR="00D76932">
              <w:t xml:space="preserve"> The tester will manually add a row that does not have a duplicate.</w:t>
            </w:r>
            <w:r w:rsidR="00613BA9">
              <w:t xml:space="preserve"> The table has 3 columns if something was to go wrong when inputting new information it should not fail in the first middle or last columns. After each entry the row should still be unique and there should be no yellow highlighting because all the rows are unique and not duplicates of each other.</w:t>
            </w:r>
          </w:p>
        </w:tc>
      </w:tr>
      <w:tr w:rsidR="007C02F4" w14:paraId="6924B781" w14:textId="77777777" w:rsidTr="00001D79">
        <w:trPr>
          <w:cantSplit/>
          <w:trHeight w:val="4130"/>
        </w:trPr>
        <w:tc>
          <w:tcPr>
            <w:tcW w:w="1008" w:type="dxa"/>
          </w:tcPr>
          <w:p w14:paraId="22677C40" w14:textId="77777777" w:rsidR="007C02F4" w:rsidRDefault="007C02F4" w:rsidP="00001D79">
            <w:r>
              <w:t>STEP</w:t>
            </w:r>
          </w:p>
          <w:p w14:paraId="77165FCA" w14:textId="77777777" w:rsidR="007C02F4" w:rsidRDefault="007C02F4" w:rsidP="00001D79"/>
          <w:p w14:paraId="3065BF98" w14:textId="77777777" w:rsidR="007C02F4" w:rsidRDefault="007C02F4" w:rsidP="00001D79">
            <w:r>
              <w:t>1</w:t>
            </w:r>
          </w:p>
          <w:p w14:paraId="4A7403C2" w14:textId="77777777" w:rsidR="007C02F4" w:rsidRDefault="007C02F4" w:rsidP="00001D79"/>
          <w:p w14:paraId="5FC105A3" w14:textId="77777777" w:rsidR="007C02F4" w:rsidRDefault="007C02F4" w:rsidP="00001D79"/>
          <w:p w14:paraId="0B022818" w14:textId="77777777" w:rsidR="007C02F4" w:rsidRDefault="007C02F4" w:rsidP="00001D79"/>
          <w:p w14:paraId="6CC8C714" w14:textId="77777777" w:rsidR="007C02F4" w:rsidRDefault="007C02F4" w:rsidP="00001D79"/>
          <w:p w14:paraId="6F07925E" w14:textId="77777777" w:rsidR="007C02F4" w:rsidRDefault="007C02F4" w:rsidP="00001D79">
            <w:r>
              <w:t>2</w:t>
            </w:r>
          </w:p>
          <w:p w14:paraId="278FB572" w14:textId="77777777" w:rsidR="00D76932" w:rsidRDefault="00D76932" w:rsidP="00001D79"/>
          <w:p w14:paraId="1817B41C" w14:textId="77777777" w:rsidR="00D76932" w:rsidRDefault="00D76932" w:rsidP="00001D79"/>
          <w:p w14:paraId="2A68043A" w14:textId="77777777" w:rsidR="00D76932" w:rsidRDefault="00D76932" w:rsidP="00001D79"/>
          <w:p w14:paraId="11D359BF" w14:textId="77777777" w:rsidR="00D76932" w:rsidRDefault="00D76932" w:rsidP="00001D79"/>
          <w:p w14:paraId="027A6155" w14:textId="77777777" w:rsidR="00D76932" w:rsidRDefault="00D76932" w:rsidP="00001D79">
            <w:r>
              <w:t>3</w:t>
            </w:r>
          </w:p>
          <w:p w14:paraId="65D0808A" w14:textId="71E29D74" w:rsidR="00D76932" w:rsidRDefault="00D76932" w:rsidP="00001D79"/>
          <w:p w14:paraId="1DBF5132" w14:textId="77777777" w:rsidR="00D76932" w:rsidRDefault="00D76932" w:rsidP="00001D79"/>
          <w:p w14:paraId="533F235B" w14:textId="77777777" w:rsidR="00D76932" w:rsidRDefault="00D76932" w:rsidP="00001D79"/>
          <w:p w14:paraId="7A4C1CF4" w14:textId="77777777" w:rsidR="00D76932" w:rsidRDefault="00D76932" w:rsidP="00001D79"/>
          <w:p w14:paraId="1A832876" w14:textId="77777777" w:rsidR="00D76932" w:rsidRDefault="00D76932" w:rsidP="00001D79">
            <w:r>
              <w:t>4</w:t>
            </w:r>
          </w:p>
          <w:p w14:paraId="78F21871" w14:textId="77777777" w:rsidR="00D76932" w:rsidRDefault="00D76932" w:rsidP="00001D79"/>
          <w:p w14:paraId="00DE331F" w14:textId="77777777" w:rsidR="00D76932" w:rsidRDefault="00D76932" w:rsidP="00001D79"/>
          <w:p w14:paraId="4B891CFD" w14:textId="77777777" w:rsidR="00D76932" w:rsidRDefault="00D76932" w:rsidP="00001D79"/>
          <w:p w14:paraId="595B9C45" w14:textId="77777777" w:rsidR="00D76932" w:rsidRDefault="00D76932" w:rsidP="00001D79">
            <w:r>
              <w:t>5</w:t>
            </w:r>
          </w:p>
          <w:p w14:paraId="144B3EC8" w14:textId="77777777" w:rsidR="00D76932" w:rsidRDefault="00D76932" w:rsidP="00001D79"/>
          <w:p w14:paraId="0D6CCE98" w14:textId="77777777" w:rsidR="00D76932" w:rsidRDefault="00D76932" w:rsidP="00001D79"/>
          <w:p w14:paraId="4E67EEC8" w14:textId="77777777" w:rsidR="00D76932" w:rsidRDefault="00D76932" w:rsidP="00001D79"/>
          <w:p w14:paraId="6D8A4A77" w14:textId="04403FF5" w:rsidR="00D76932" w:rsidRDefault="00D76932" w:rsidP="00001D79">
            <w:r>
              <w:t>6</w:t>
            </w:r>
          </w:p>
        </w:tc>
        <w:tc>
          <w:tcPr>
            <w:tcW w:w="2340" w:type="dxa"/>
          </w:tcPr>
          <w:p w14:paraId="6D57AF57" w14:textId="77777777" w:rsidR="007C02F4" w:rsidRDefault="007C02F4" w:rsidP="00001D79">
            <w:r>
              <w:t>OPERATOR ACTION</w:t>
            </w:r>
          </w:p>
          <w:p w14:paraId="57EE7D09" w14:textId="77777777" w:rsidR="007C02F4" w:rsidRDefault="007C02F4" w:rsidP="00001D79"/>
          <w:p w14:paraId="733FB9C7" w14:textId="77777777" w:rsidR="007C02F4" w:rsidRDefault="007C02F4" w:rsidP="00001D79">
            <w:r>
              <w:t>Run dbEdit.jar open Dup_DB, select No_Dups_Table</w:t>
            </w:r>
          </w:p>
          <w:p w14:paraId="6EC6FCA1" w14:textId="77777777" w:rsidR="007C02F4" w:rsidRPr="007C02F4" w:rsidRDefault="007C02F4" w:rsidP="00001D79"/>
          <w:p w14:paraId="62D697B5" w14:textId="77777777" w:rsidR="007C02F4" w:rsidRDefault="007C02F4" w:rsidP="00001D79"/>
          <w:p w14:paraId="0BD725E1" w14:textId="1D91D111" w:rsidR="007C02F4" w:rsidRDefault="007C02F4" w:rsidP="00001D79">
            <w:r>
              <w:t>View the table make</w:t>
            </w:r>
            <w:r w:rsidR="00D76932">
              <w:t xml:space="preserve"> </w:t>
            </w:r>
            <w:r>
              <w:t>sure that no row is colored yellow.</w:t>
            </w:r>
          </w:p>
          <w:p w14:paraId="1ED41BD7" w14:textId="77777777" w:rsidR="00D76932" w:rsidRDefault="00D76932" w:rsidP="00001D79"/>
          <w:p w14:paraId="1A0A928F" w14:textId="77777777" w:rsidR="00D76932" w:rsidRDefault="00D76932" w:rsidP="00001D79"/>
          <w:p w14:paraId="6DD29155" w14:textId="77777777" w:rsidR="00D76932" w:rsidRDefault="00D76932" w:rsidP="00001D79">
            <w:r>
              <w:t>Select “Edit” from the top tool bar. Select “Insert Row” from the dropdown menu.</w:t>
            </w:r>
          </w:p>
          <w:p w14:paraId="22124DD0" w14:textId="77777777" w:rsidR="00D76932" w:rsidRDefault="00D76932" w:rsidP="00001D79"/>
          <w:p w14:paraId="2DBFBA84" w14:textId="5297F6CB" w:rsidR="00D76932" w:rsidRDefault="00D76932" w:rsidP="00001D79">
            <w:r>
              <w:t>Populate the first column “First Name” with “Jane”.</w:t>
            </w:r>
          </w:p>
          <w:p w14:paraId="0C08F873" w14:textId="77777777" w:rsidR="00D76932" w:rsidRDefault="00D76932" w:rsidP="00001D79"/>
          <w:p w14:paraId="023107AB" w14:textId="77777777" w:rsidR="00D76932" w:rsidRDefault="00D76932" w:rsidP="00001D79"/>
          <w:p w14:paraId="1839140E" w14:textId="77777777" w:rsidR="00D76932" w:rsidRDefault="00D76932" w:rsidP="00001D79">
            <w:r>
              <w:t>Populate the second column “Last Name” with “Doe”.</w:t>
            </w:r>
          </w:p>
          <w:p w14:paraId="39BAAF51" w14:textId="77777777" w:rsidR="00D76932" w:rsidRDefault="00D76932" w:rsidP="00001D79"/>
          <w:p w14:paraId="5D86F842" w14:textId="3CB8800C" w:rsidR="00D76932" w:rsidRPr="007C02F4" w:rsidRDefault="00D76932" w:rsidP="00001D79">
            <w:r>
              <w:t>Populate the third column “</w:t>
            </w:r>
            <w:r w:rsidR="004A26A4">
              <w:t>Age” with 37</w:t>
            </w:r>
          </w:p>
        </w:tc>
        <w:tc>
          <w:tcPr>
            <w:tcW w:w="1800" w:type="dxa"/>
            <w:gridSpan w:val="3"/>
          </w:tcPr>
          <w:p w14:paraId="1DEEDF55" w14:textId="77777777" w:rsidR="007C02F4" w:rsidRDefault="007C02F4" w:rsidP="00001D79">
            <w:r>
              <w:t>PURPOSE</w:t>
            </w:r>
          </w:p>
          <w:p w14:paraId="6FFA942C" w14:textId="77777777" w:rsidR="007C02F4" w:rsidRDefault="007C02F4" w:rsidP="00001D79"/>
          <w:p w14:paraId="7B134315" w14:textId="77777777" w:rsidR="007C02F4" w:rsidRDefault="007C02F4" w:rsidP="00001D79">
            <w:r>
              <w:t>This step is to start the test properly.</w:t>
            </w:r>
          </w:p>
          <w:p w14:paraId="2D017A6F" w14:textId="77777777" w:rsidR="007C02F4" w:rsidRDefault="007C02F4" w:rsidP="00001D79"/>
          <w:p w14:paraId="2CC2CD44" w14:textId="77777777" w:rsidR="007C02F4" w:rsidRDefault="007C02F4" w:rsidP="00001D79"/>
          <w:p w14:paraId="4849747B" w14:textId="77777777" w:rsidR="007C02F4" w:rsidRDefault="007C02F4" w:rsidP="00001D79"/>
          <w:p w14:paraId="5F19912E" w14:textId="77777777" w:rsidR="007C02F4" w:rsidRDefault="007C02F4" w:rsidP="00001D79">
            <w:r>
              <w:t>To visually verify that the software did not mistakenly highlight a row.</w:t>
            </w:r>
          </w:p>
          <w:p w14:paraId="1EB23792" w14:textId="77777777" w:rsidR="00D76932" w:rsidRDefault="00D76932" w:rsidP="00001D79"/>
          <w:p w14:paraId="4D7FC7AA" w14:textId="77777777" w:rsidR="00D76932" w:rsidRDefault="00D76932" w:rsidP="00001D79">
            <w:r>
              <w:t>To create a new empty row to later in the test populate.</w:t>
            </w:r>
          </w:p>
          <w:p w14:paraId="52944EC0" w14:textId="77777777" w:rsidR="00D76932" w:rsidRDefault="00D76932" w:rsidP="00001D79"/>
          <w:p w14:paraId="2E985FDF" w14:textId="77777777" w:rsidR="00D76932" w:rsidRDefault="00D76932" w:rsidP="00001D79"/>
          <w:p w14:paraId="729F0C55" w14:textId="77777777" w:rsidR="00D76932" w:rsidRDefault="00D76932" w:rsidP="00001D79">
            <w:r>
              <w:t>To populate the first cell in the new row.</w:t>
            </w:r>
          </w:p>
          <w:p w14:paraId="20293AEF" w14:textId="77777777" w:rsidR="00D76932" w:rsidRDefault="00D76932" w:rsidP="00001D79"/>
          <w:p w14:paraId="0121F04A" w14:textId="77777777" w:rsidR="00D76932" w:rsidRDefault="00D76932" w:rsidP="00001D79">
            <w:r>
              <w:t>To populate the middle cell in the new row.</w:t>
            </w:r>
          </w:p>
          <w:p w14:paraId="796011D2" w14:textId="77777777" w:rsidR="004A26A4" w:rsidRDefault="004A26A4" w:rsidP="00001D79"/>
          <w:p w14:paraId="4506772A" w14:textId="16ECBC43" w:rsidR="004A26A4" w:rsidRDefault="004A26A4" w:rsidP="00001D79">
            <w:r>
              <w:t>To populate the last cell in the new row.</w:t>
            </w:r>
          </w:p>
        </w:tc>
        <w:tc>
          <w:tcPr>
            <w:tcW w:w="2224" w:type="dxa"/>
          </w:tcPr>
          <w:p w14:paraId="24164FFD" w14:textId="77777777" w:rsidR="007C02F4" w:rsidRDefault="007C02F4" w:rsidP="00001D79">
            <w:r>
              <w:t>EXEPCTED RESULTS</w:t>
            </w:r>
          </w:p>
          <w:p w14:paraId="07076C90" w14:textId="77777777" w:rsidR="007C02F4" w:rsidRDefault="007C02F4" w:rsidP="00001D79"/>
          <w:p w14:paraId="42DC8703" w14:textId="77777777" w:rsidR="007C02F4" w:rsidRDefault="007C02F4" w:rsidP="00001D79">
            <w:r>
              <w:t>No_Dups_Table is opened. The table does not have any duplicate rows.</w:t>
            </w:r>
          </w:p>
          <w:p w14:paraId="2134487F" w14:textId="77777777" w:rsidR="007C02F4" w:rsidRDefault="007C02F4" w:rsidP="00001D79"/>
          <w:p w14:paraId="7AAA793D" w14:textId="77777777" w:rsidR="007C02F4" w:rsidRDefault="007C02F4" w:rsidP="00001D79">
            <w:r>
              <w:t>No rows are highlighted yellow because the table does not have any duplicates.</w:t>
            </w:r>
          </w:p>
          <w:p w14:paraId="2F6C425C" w14:textId="77777777" w:rsidR="00D76932" w:rsidRDefault="00D76932" w:rsidP="00001D79"/>
          <w:p w14:paraId="6358812A" w14:textId="77777777" w:rsidR="00D76932" w:rsidRDefault="00D76932" w:rsidP="00001D79">
            <w:r>
              <w:t>A new row is added, the row is not highlighted yellow because the empty row is unique.</w:t>
            </w:r>
          </w:p>
          <w:p w14:paraId="61F7CB53" w14:textId="77777777" w:rsidR="00D76932" w:rsidRDefault="00D76932" w:rsidP="00001D79"/>
          <w:p w14:paraId="48096214" w14:textId="71B42CC1" w:rsidR="00D76932" w:rsidRDefault="00D76932" w:rsidP="00001D79">
            <w:r>
              <w:t>The row is still unique no row is highlighted yellow.</w:t>
            </w:r>
          </w:p>
          <w:p w14:paraId="2825D776" w14:textId="4EC79146" w:rsidR="00D76932" w:rsidRDefault="00D76932" w:rsidP="00001D79"/>
          <w:p w14:paraId="7B7546EC" w14:textId="671DDF5E" w:rsidR="00D76932" w:rsidRDefault="00D76932" w:rsidP="00001D79">
            <w:r>
              <w:t>The row is still unique no row is highlighted yellow.</w:t>
            </w:r>
          </w:p>
          <w:p w14:paraId="65475F78" w14:textId="77777777" w:rsidR="00D76932" w:rsidRDefault="00D76932" w:rsidP="00001D79"/>
          <w:p w14:paraId="24401C47" w14:textId="48FC401F" w:rsidR="00D76932" w:rsidRDefault="004A26A4" w:rsidP="00001D79">
            <w:r>
              <w:t>The row is still unique no row is highlighted yellow.</w:t>
            </w:r>
          </w:p>
          <w:p w14:paraId="6DCDF1C5" w14:textId="7E267414" w:rsidR="00D76932" w:rsidRDefault="00D76932" w:rsidP="00001D79"/>
        </w:tc>
        <w:tc>
          <w:tcPr>
            <w:tcW w:w="1844" w:type="dxa"/>
          </w:tcPr>
          <w:p w14:paraId="10C11745" w14:textId="77777777" w:rsidR="007C02F4" w:rsidRDefault="007C02F4" w:rsidP="00001D79">
            <w:r>
              <w:t>COMMENTS</w:t>
            </w:r>
          </w:p>
          <w:p w14:paraId="5AA6598D" w14:textId="77777777" w:rsidR="007C02F4" w:rsidRDefault="007C02F4" w:rsidP="00001D79"/>
          <w:p w14:paraId="3AC66BDC" w14:textId="77777777" w:rsidR="007C02F4" w:rsidRDefault="007C02F4" w:rsidP="00001D79"/>
        </w:tc>
      </w:tr>
      <w:tr w:rsidR="007C02F4" w14:paraId="6F618723" w14:textId="77777777" w:rsidTr="00001D79">
        <w:trPr>
          <w:trHeight w:val="1250"/>
        </w:trPr>
        <w:tc>
          <w:tcPr>
            <w:tcW w:w="9216" w:type="dxa"/>
            <w:gridSpan w:val="7"/>
            <w:tcBorders>
              <w:bottom w:val="single" w:sz="4" w:space="0" w:color="auto"/>
            </w:tcBorders>
          </w:tcPr>
          <w:p w14:paraId="40A0AEDF" w14:textId="77777777" w:rsidR="007C02F4" w:rsidRDefault="007C02F4" w:rsidP="00001D79">
            <w:r>
              <w:lastRenderedPageBreak/>
              <w:t>Concluding Remarks:</w:t>
            </w:r>
          </w:p>
        </w:tc>
      </w:tr>
      <w:tr w:rsidR="007C02F4" w14:paraId="1B2E1CF9" w14:textId="77777777" w:rsidTr="00001D79">
        <w:trPr>
          <w:trHeight w:val="890"/>
        </w:trPr>
        <w:tc>
          <w:tcPr>
            <w:tcW w:w="4608" w:type="dxa"/>
            <w:gridSpan w:val="3"/>
          </w:tcPr>
          <w:p w14:paraId="0B8A39A9" w14:textId="77777777" w:rsidR="007C02F4" w:rsidRDefault="007C02F4" w:rsidP="00001D79">
            <w:r>
              <w:t xml:space="preserve">Testing Team: </w:t>
            </w:r>
          </w:p>
          <w:p w14:paraId="50D2CA41" w14:textId="77777777" w:rsidR="007C02F4" w:rsidRDefault="007C02F4" w:rsidP="00001D79">
            <w:r>
              <w:t>&lt;&lt; List members of testing team and lead &gt;&gt;</w:t>
            </w:r>
          </w:p>
        </w:tc>
        <w:tc>
          <w:tcPr>
            <w:tcW w:w="4608" w:type="dxa"/>
            <w:gridSpan w:val="4"/>
          </w:tcPr>
          <w:p w14:paraId="6FC6184C" w14:textId="77777777" w:rsidR="007C02F4" w:rsidRDefault="007C02F4" w:rsidP="00001D79">
            <w:r>
              <w:t>Date Completed:</w:t>
            </w:r>
          </w:p>
          <w:p w14:paraId="7BBB8F27" w14:textId="77777777" w:rsidR="004326F2" w:rsidRDefault="004326F2" w:rsidP="00001D79"/>
          <w:p w14:paraId="0A2ACC19" w14:textId="6CBFCCCF" w:rsidR="004326F2" w:rsidRDefault="004326F2" w:rsidP="00001D79"/>
          <w:p w14:paraId="15210CA6" w14:textId="2FEF0210" w:rsidR="004326F2" w:rsidRDefault="004326F2" w:rsidP="00001D79"/>
          <w:p w14:paraId="7F2EFDC5" w14:textId="77777777" w:rsidR="004326F2" w:rsidRDefault="004326F2" w:rsidP="00001D79"/>
          <w:p w14:paraId="41A612DA" w14:textId="656FB976" w:rsidR="004326F2" w:rsidRDefault="004326F2" w:rsidP="00001D79"/>
        </w:tc>
      </w:tr>
    </w:tbl>
    <w:p w14:paraId="19FFB776" w14:textId="0A73DBE6" w:rsidR="004326F2" w:rsidRDefault="004326F2" w:rsidP="004326F2">
      <w:pPr>
        <w:pStyle w:val="Heading2"/>
      </w:pPr>
      <w:r>
        <w:t>Test DBDup1.3</w:t>
      </w:r>
    </w:p>
    <w:p w14:paraId="022DFB05" w14:textId="77777777" w:rsidR="004326F2" w:rsidRDefault="004326F2" w:rsidP="004326F2"/>
    <w:p w14:paraId="3903976E" w14:textId="4A200C0A" w:rsidR="004326F2" w:rsidRPr="00B34944" w:rsidRDefault="004326F2" w:rsidP="004326F2">
      <w:r w:rsidRPr="00B34944">
        <w:rPr>
          <w:b/>
          <w:bCs/>
        </w:rPr>
        <w:t xml:space="preserve">Objective: </w:t>
      </w:r>
      <w:r>
        <w:t xml:space="preserve">The goal of  </w:t>
      </w:r>
      <w:r w:rsidRPr="00B34944">
        <w:t xml:space="preserve">Test </w:t>
      </w:r>
      <w:r>
        <w:t>03.3 is to make sure that when there are no duplicates then none of the rows are highlighted yellow. In This test we will add a row that will become a duplicate.</w:t>
      </w:r>
    </w:p>
    <w:p w14:paraId="59D51BAC" w14:textId="77777777" w:rsidR="004326F2" w:rsidRPr="00B34944" w:rsidRDefault="004326F2" w:rsidP="004326F2">
      <w:r w:rsidRPr="00B34944">
        <w:rPr>
          <w:b/>
          <w:bCs/>
        </w:rPr>
        <w:t>Notes:</w:t>
      </w:r>
      <w:r w:rsidRPr="00B34944">
        <w:t xml:space="preserve"> &lt;&lt;This area provides general notes concerning the test procedure. Such notes might include comments on how to execute the test procedure, an estimate of the test duration, the requirements of the procedure tests, or a statement of resources needed for this test.&gt;&gt;</w:t>
      </w:r>
    </w:p>
    <w:p w14:paraId="5F93759E" w14:textId="77777777" w:rsidR="004326F2" w:rsidRDefault="004326F2" w:rsidP="004326F2">
      <w:pPr>
        <w:sectPr w:rsidR="004326F2" w:rsidSect="009E63E3">
          <w:headerReference w:type="default" r:id="rId21"/>
          <w:footerReference w:type="default" r:id="rId22"/>
          <w:type w:val="continuous"/>
          <w:pgSz w:w="12240" w:h="15840" w:code="1"/>
          <w:pgMar w:top="1440" w:right="1440" w:bottom="1440" w:left="1800" w:header="720" w:footer="720" w:gutter="0"/>
          <w:pgNumType w:start="1"/>
          <w:cols w:space="720"/>
        </w:sectPr>
      </w:pPr>
    </w:p>
    <w:p w14:paraId="371409F6" w14:textId="77777777" w:rsidR="004326F2" w:rsidRDefault="004326F2" w:rsidP="004326F2">
      <w:pPr>
        <w:pStyle w:val="Paragraph"/>
        <w:sectPr w:rsidR="004326F2">
          <w:type w:val="continuous"/>
          <w:pgSz w:w="12240" w:h="15840" w:code="1"/>
          <w:pgMar w:top="1440" w:right="1440" w:bottom="1440" w:left="1800" w:header="720" w:footer="720" w:gutter="0"/>
          <w:cols w:space="720"/>
        </w:sectPr>
      </w:pPr>
    </w:p>
    <w:p w14:paraId="16CEFADC" w14:textId="77777777" w:rsidR="004326F2" w:rsidRDefault="004326F2" w:rsidP="004326F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340"/>
        <w:gridCol w:w="1260"/>
        <w:gridCol w:w="12"/>
        <w:gridCol w:w="528"/>
        <w:gridCol w:w="2224"/>
        <w:gridCol w:w="1844"/>
      </w:tblGrid>
      <w:tr w:rsidR="004326F2" w14:paraId="1D92ECFD" w14:textId="77777777" w:rsidTr="00001D79">
        <w:trPr>
          <w:cantSplit/>
          <w:trHeight w:val="300"/>
        </w:trPr>
        <w:tc>
          <w:tcPr>
            <w:tcW w:w="4620" w:type="dxa"/>
            <w:gridSpan w:val="4"/>
          </w:tcPr>
          <w:p w14:paraId="1D7A9142" w14:textId="77777777" w:rsidR="004326F2" w:rsidRDefault="004326F2" w:rsidP="00001D79">
            <w:r>
              <w:t>Test No.: DBDup1</w:t>
            </w:r>
          </w:p>
        </w:tc>
        <w:tc>
          <w:tcPr>
            <w:tcW w:w="4596" w:type="dxa"/>
            <w:gridSpan w:val="3"/>
          </w:tcPr>
          <w:p w14:paraId="02234176" w14:textId="77777777" w:rsidR="004326F2" w:rsidRDefault="004326F2" w:rsidP="00001D79">
            <w:r>
              <w:t>Current Status: Pending</w:t>
            </w:r>
          </w:p>
        </w:tc>
      </w:tr>
      <w:tr w:rsidR="004326F2" w14:paraId="327AAEF0" w14:textId="77777777" w:rsidTr="00001D79">
        <w:trPr>
          <w:cantSplit/>
          <w:trHeight w:val="300"/>
        </w:trPr>
        <w:tc>
          <w:tcPr>
            <w:tcW w:w="9216" w:type="dxa"/>
            <w:gridSpan w:val="7"/>
          </w:tcPr>
          <w:p w14:paraId="289A6454" w14:textId="77777777" w:rsidR="004326F2" w:rsidRPr="00E47986" w:rsidRDefault="004326F2" w:rsidP="00001D79">
            <w:r w:rsidRPr="00E47986">
              <w:t xml:space="preserve">Test title:  </w:t>
            </w:r>
            <w:r>
              <w:t>Database Duplicate No Duplicates</w:t>
            </w:r>
          </w:p>
          <w:p w14:paraId="4607C0C2" w14:textId="77777777" w:rsidR="004326F2" w:rsidRPr="00E47986" w:rsidRDefault="004326F2" w:rsidP="00001D79"/>
        </w:tc>
      </w:tr>
      <w:tr w:rsidR="004326F2" w14:paraId="426D1FA5" w14:textId="77777777" w:rsidTr="00001D79">
        <w:trPr>
          <w:cantSplit/>
          <w:trHeight w:val="1070"/>
        </w:trPr>
        <w:tc>
          <w:tcPr>
            <w:tcW w:w="9216" w:type="dxa"/>
            <w:gridSpan w:val="7"/>
          </w:tcPr>
          <w:p w14:paraId="27960C93" w14:textId="77777777" w:rsidR="004326F2" w:rsidRPr="00E47986" w:rsidRDefault="004326F2" w:rsidP="00001D79">
            <w:r w:rsidRPr="00E47986">
              <w:t>Testing approach:</w:t>
            </w:r>
            <w:r>
              <w:t xml:space="preserve"> For this test we will be using the Dup_DB_No_Dups_Table, this will be done manually. To conduct this test first open the dbEdit.jar and then run Dup_DB file. No_Dups_Table. This will open the No_Dups_Table, it is observeable that there are no duplicates between any row.</w:t>
            </w:r>
          </w:p>
        </w:tc>
      </w:tr>
      <w:tr w:rsidR="004326F2" w14:paraId="5BB0A446" w14:textId="77777777" w:rsidTr="00001D79">
        <w:trPr>
          <w:cantSplit/>
          <w:trHeight w:val="4130"/>
        </w:trPr>
        <w:tc>
          <w:tcPr>
            <w:tcW w:w="1008" w:type="dxa"/>
          </w:tcPr>
          <w:p w14:paraId="6F63D847" w14:textId="77777777" w:rsidR="004326F2" w:rsidRDefault="004326F2" w:rsidP="00001D79">
            <w:r>
              <w:t>STEP</w:t>
            </w:r>
          </w:p>
          <w:p w14:paraId="646D05BD" w14:textId="77777777" w:rsidR="004326F2" w:rsidRDefault="004326F2" w:rsidP="00001D79"/>
          <w:p w14:paraId="45821DDE" w14:textId="77777777" w:rsidR="004326F2" w:rsidRDefault="004326F2" w:rsidP="00001D79">
            <w:r>
              <w:t>1</w:t>
            </w:r>
          </w:p>
          <w:p w14:paraId="2BC0B14E" w14:textId="77777777" w:rsidR="004326F2" w:rsidRDefault="004326F2" w:rsidP="00001D79"/>
          <w:p w14:paraId="1A5EC725" w14:textId="77777777" w:rsidR="004326F2" w:rsidRDefault="004326F2" w:rsidP="00001D79"/>
          <w:p w14:paraId="410A86B2" w14:textId="77777777" w:rsidR="004326F2" w:rsidRDefault="004326F2" w:rsidP="00001D79"/>
          <w:p w14:paraId="4BDE339B" w14:textId="77777777" w:rsidR="004326F2" w:rsidRDefault="004326F2" w:rsidP="00001D79"/>
          <w:p w14:paraId="266E8C17" w14:textId="77777777" w:rsidR="004326F2" w:rsidRDefault="004326F2" w:rsidP="00001D79">
            <w:r>
              <w:t>2</w:t>
            </w:r>
          </w:p>
        </w:tc>
        <w:tc>
          <w:tcPr>
            <w:tcW w:w="2340" w:type="dxa"/>
          </w:tcPr>
          <w:p w14:paraId="7A010C78" w14:textId="77777777" w:rsidR="004326F2" w:rsidRDefault="004326F2" w:rsidP="00001D79">
            <w:r>
              <w:t>OPERATOR ACTION</w:t>
            </w:r>
          </w:p>
          <w:p w14:paraId="154847B0" w14:textId="77777777" w:rsidR="004326F2" w:rsidRDefault="004326F2" w:rsidP="00001D79"/>
          <w:p w14:paraId="10F2FA97" w14:textId="77777777" w:rsidR="004326F2" w:rsidRDefault="004326F2" w:rsidP="00001D79">
            <w:r>
              <w:t>Run dbEdit.jar open Dup_DB, select No_Dups_Table</w:t>
            </w:r>
          </w:p>
          <w:p w14:paraId="5484298D" w14:textId="77777777" w:rsidR="004326F2" w:rsidRPr="007C02F4" w:rsidRDefault="004326F2" w:rsidP="00001D79"/>
          <w:p w14:paraId="6D3AF6FD" w14:textId="77777777" w:rsidR="004326F2" w:rsidRDefault="004326F2" w:rsidP="00001D79"/>
          <w:p w14:paraId="0A222FEA" w14:textId="77777777" w:rsidR="004326F2" w:rsidRPr="007C02F4" w:rsidRDefault="004326F2" w:rsidP="00001D79">
            <w:r>
              <w:t>View the table makesure that no row is colored yellow.</w:t>
            </w:r>
          </w:p>
        </w:tc>
        <w:tc>
          <w:tcPr>
            <w:tcW w:w="1800" w:type="dxa"/>
            <w:gridSpan w:val="3"/>
          </w:tcPr>
          <w:p w14:paraId="5C94DBFA" w14:textId="77777777" w:rsidR="004326F2" w:rsidRDefault="004326F2" w:rsidP="00001D79">
            <w:r>
              <w:t>PURPOSE</w:t>
            </w:r>
          </w:p>
          <w:p w14:paraId="55C7F9F5" w14:textId="77777777" w:rsidR="004326F2" w:rsidRDefault="004326F2" w:rsidP="00001D79"/>
          <w:p w14:paraId="73CD1AAC" w14:textId="77777777" w:rsidR="004326F2" w:rsidRDefault="004326F2" w:rsidP="00001D79">
            <w:r>
              <w:t>This step is to start the test properly.</w:t>
            </w:r>
          </w:p>
          <w:p w14:paraId="1E851D31" w14:textId="77777777" w:rsidR="004326F2" w:rsidRDefault="004326F2" w:rsidP="00001D79"/>
          <w:p w14:paraId="73BD9912" w14:textId="77777777" w:rsidR="004326F2" w:rsidRDefault="004326F2" w:rsidP="00001D79"/>
          <w:p w14:paraId="4BA63130" w14:textId="77777777" w:rsidR="004326F2" w:rsidRDefault="004326F2" w:rsidP="00001D79"/>
          <w:p w14:paraId="41B9DCC6" w14:textId="77777777" w:rsidR="004326F2" w:rsidRDefault="004326F2" w:rsidP="00001D79">
            <w:r>
              <w:t>To visually verify that the software did not mistakenly highlight a row.</w:t>
            </w:r>
          </w:p>
        </w:tc>
        <w:tc>
          <w:tcPr>
            <w:tcW w:w="2224" w:type="dxa"/>
          </w:tcPr>
          <w:p w14:paraId="125765B5" w14:textId="77777777" w:rsidR="004326F2" w:rsidRDefault="004326F2" w:rsidP="00001D79">
            <w:r>
              <w:t>EXEPCTED RESULTS</w:t>
            </w:r>
          </w:p>
          <w:p w14:paraId="3DE5990F" w14:textId="77777777" w:rsidR="004326F2" w:rsidRDefault="004326F2" w:rsidP="00001D79"/>
          <w:p w14:paraId="2C2DB928" w14:textId="77777777" w:rsidR="004326F2" w:rsidRDefault="004326F2" w:rsidP="00001D79">
            <w:r>
              <w:t>No_Dups_Table is opened. The table does not have any duplicate rows.</w:t>
            </w:r>
          </w:p>
          <w:p w14:paraId="7124EBCD" w14:textId="77777777" w:rsidR="004326F2" w:rsidRDefault="004326F2" w:rsidP="00001D79"/>
          <w:p w14:paraId="3077011F" w14:textId="77777777" w:rsidR="004326F2" w:rsidRDefault="004326F2" w:rsidP="00001D79">
            <w:r>
              <w:t>No rows are highlighted yellow because the table does not have any duplicates.</w:t>
            </w:r>
          </w:p>
        </w:tc>
        <w:tc>
          <w:tcPr>
            <w:tcW w:w="1844" w:type="dxa"/>
          </w:tcPr>
          <w:p w14:paraId="6072E098" w14:textId="77777777" w:rsidR="004326F2" w:rsidRDefault="004326F2" w:rsidP="00001D79">
            <w:r>
              <w:t>COMMENTS</w:t>
            </w:r>
          </w:p>
          <w:p w14:paraId="321F1B5C" w14:textId="77777777" w:rsidR="004326F2" w:rsidRDefault="004326F2" w:rsidP="00001D79"/>
          <w:p w14:paraId="6E6960BA" w14:textId="77777777" w:rsidR="004326F2" w:rsidRDefault="004326F2" w:rsidP="00001D79"/>
        </w:tc>
      </w:tr>
      <w:tr w:rsidR="004326F2" w14:paraId="2CF87F76" w14:textId="77777777" w:rsidTr="00001D79">
        <w:trPr>
          <w:trHeight w:val="1250"/>
        </w:trPr>
        <w:tc>
          <w:tcPr>
            <w:tcW w:w="9216" w:type="dxa"/>
            <w:gridSpan w:val="7"/>
            <w:tcBorders>
              <w:bottom w:val="single" w:sz="4" w:space="0" w:color="auto"/>
            </w:tcBorders>
          </w:tcPr>
          <w:p w14:paraId="229AF011" w14:textId="77777777" w:rsidR="004326F2" w:rsidRDefault="004326F2" w:rsidP="00001D79">
            <w:r>
              <w:t>Concluding Remarks:</w:t>
            </w:r>
          </w:p>
        </w:tc>
      </w:tr>
      <w:tr w:rsidR="004326F2" w14:paraId="330529E6" w14:textId="77777777" w:rsidTr="00001D79">
        <w:trPr>
          <w:trHeight w:val="890"/>
        </w:trPr>
        <w:tc>
          <w:tcPr>
            <w:tcW w:w="4608" w:type="dxa"/>
            <w:gridSpan w:val="3"/>
          </w:tcPr>
          <w:p w14:paraId="543EB00D" w14:textId="77777777" w:rsidR="004326F2" w:rsidRDefault="004326F2" w:rsidP="00001D79">
            <w:r>
              <w:lastRenderedPageBreak/>
              <w:t xml:space="preserve">Testing Team: </w:t>
            </w:r>
          </w:p>
          <w:p w14:paraId="03F4C8EE" w14:textId="77777777" w:rsidR="004326F2" w:rsidRDefault="004326F2" w:rsidP="00001D79">
            <w:r>
              <w:t>&lt;&lt; List members of testing team and lead &gt;&gt;</w:t>
            </w:r>
          </w:p>
        </w:tc>
        <w:tc>
          <w:tcPr>
            <w:tcW w:w="4608" w:type="dxa"/>
            <w:gridSpan w:val="4"/>
          </w:tcPr>
          <w:p w14:paraId="60CCFCA5" w14:textId="77777777" w:rsidR="004326F2" w:rsidRDefault="004326F2" w:rsidP="00001D79">
            <w:r>
              <w:t>Date Completed:</w:t>
            </w:r>
          </w:p>
        </w:tc>
      </w:tr>
    </w:tbl>
    <w:p w14:paraId="26059C64" w14:textId="6E65CF16" w:rsidR="009E63E3" w:rsidRDefault="009E63E3" w:rsidP="00F12E72">
      <w:pPr>
        <w:pStyle w:val="Heading1"/>
        <w:ind w:hanging="5220"/>
      </w:pPr>
      <w:r>
        <w:lastRenderedPageBreak/>
        <w:t>Test 04</w:t>
      </w:r>
      <w:bookmarkEnd w:id="46"/>
    </w:p>
    <w:p w14:paraId="404D719C" w14:textId="77777777" w:rsidR="009E63E3" w:rsidRDefault="009E63E3" w:rsidP="009E63E3">
      <w:r>
        <w:t>&lt;&lt;The purpose of this section is to:</w:t>
      </w:r>
    </w:p>
    <w:p w14:paraId="760C39DF" w14:textId="77777777" w:rsidR="009E63E3" w:rsidRDefault="009E63E3" w:rsidP="009E63E3">
      <w:pPr>
        <w:pStyle w:val="Paragraph"/>
        <w:numPr>
          <w:ilvl w:val="0"/>
          <w:numId w:val="12"/>
        </w:numPr>
      </w:pPr>
      <w:r>
        <w:t>document test input, specific test procedures, and outcomes.</w:t>
      </w:r>
    </w:p>
    <w:p w14:paraId="4E1515CC" w14:textId="77777777" w:rsidR="009E63E3" w:rsidRDefault="009E63E3" w:rsidP="009E63E3">
      <w:pPr>
        <w:pStyle w:val="Paragraph"/>
        <w:numPr>
          <w:ilvl w:val="0"/>
          <w:numId w:val="12"/>
        </w:numPr>
      </w:pPr>
      <w:r>
        <w:t>establish test methods,</w:t>
      </w:r>
    </w:p>
    <w:p w14:paraId="19F221A2" w14:textId="77777777" w:rsidR="009E63E3" w:rsidRDefault="009E63E3" w:rsidP="009E63E3">
      <w:pPr>
        <w:pStyle w:val="Paragraph"/>
        <w:numPr>
          <w:ilvl w:val="0"/>
          <w:numId w:val="12"/>
        </w:numPr>
      </w:pPr>
      <w:r>
        <w:t>explain the nature and extent of each test &gt;&gt;</w:t>
      </w:r>
    </w:p>
    <w:p w14:paraId="7900F441" w14:textId="77777777" w:rsidR="009E63E3" w:rsidRDefault="009E63E3" w:rsidP="009E63E3">
      <w:pPr>
        <w:pStyle w:val="Paragraph"/>
      </w:pPr>
      <w:r>
        <w:t>&lt;&lt; for each test case, complete the following: &gt;&gt;</w:t>
      </w:r>
    </w:p>
    <w:p w14:paraId="34A7487E" w14:textId="115EE2F2" w:rsidR="009E63E3" w:rsidRDefault="009E63E3" w:rsidP="009E63E3">
      <w:pPr>
        <w:pStyle w:val="Heading2"/>
      </w:pPr>
      <w:bookmarkStart w:id="49" w:name="_Toc37454730"/>
      <w:r>
        <w:t xml:space="preserve">Test </w:t>
      </w:r>
      <w:bookmarkEnd w:id="49"/>
      <w:r w:rsidR="00F12E72">
        <w:t>DBDup2</w:t>
      </w:r>
    </w:p>
    <w:p w14:paraId="1094CC63" w14:textId="77777777" w:rsidR="009E63E3" w:rsidRDefault="009E63E3" w:rsidP="009E63E3"/>
    <w:p w14:paraId="3771B7CD" w14:textId="77777777" w:rsidR="009E63E3" w:rsidRPr="00B34944" w:rsidRDefault="009E63E3" w:rsidP="009E63E3">
      <w:r w:rsidRPr="00B34944">
        <w:rPr>
          <w:b/>
          <w:bCs/>
        </w:rPr>
        <w:t>Objective: &lt;</w:t>
      </w:r>
      <w:r w:rsidRPr="00B34944">
        <w:t>&lt; Define the objective of Test XX.Y. &gt;&gt;</w:t>
      </w:r>
    </w:p>
    <w:p w14:paraId="20A4F20A" w14:textId="77777777" w:rsidR="009E63E3" w:rsidRPr="00B34944" w:rsidRDefault="009E63E3" w:rsidP="009E63E3">
      <w:r w:rsidRPr="00B34944">
        <w:rPr>
          <w:b/>
          <w:bCs/>
        </w:rPr>
        <w:t>Notes:</w:t>
      </w:r>
      <w:r w:rsidRPr="00B34944">
        <w:t xml:space="preserve"> &lt;&lt;This area provides general notes concerning the test procedure. Such notes might include comments on how to execute the test procedure, an estimate of the test duration, the requirements of the procedure tests, or a statement of resources needed for this test.&gt;&gt;</w:t>
      </w:r>
    </w:p>
    <w:p w14:paraId="72E636CE" w14:textId="77777777" w:rsidR="009E63E3" w:rsidRDefault="009E63E3" w:rsidP="009E63E3">
      <w:pPr>
        <w:sectPr w:rsidR="009E63E3" w:rsidSect="009E63E3">
          <w:headerReference w:type="default" r:id="rId23"/>
          <w:footerReference w:type="default" r:id="rId24"/>
          <w:type w:val="continuous"/>
          <w:pgSz w:w="12240" w:h="15840" w:code="1"/>
          <w:pgMar w:top="1440" w:right="1440" w:bottom="1440" w:left="1800" w:header="720" w:footer="720" w:gutter="0"/>
          <w:pgNumType w:start="1"/>
          <w:cols w:space="720"/>
        </w:sectPr>
      </w:pPr>
    </w:p>
    <w:p w14:paraId="04D1807D" w14:textId="77777777" w:rsidR="009E63E3" w:rsidRDefault="009E63E3" w:rsidP="009E63E3">
      <w:pPr>
        <w:pStyle w:val="Paragraph"/>
        <w:sectPr w:rsidR="009E63E3">
          <w:type w:val="continuous"/>
          <w:pgSz w:w="12240" w:h="15840" w:code="1"/>
          <w:pgMar w:top="1440" w:right="1440" w:bottom="1440" w:left="1800" w:header="720" w:footer="720" w:gutter="0"/>
          <w:cols w:space="720"/>
        </w:sectPr>
      </w:pPr>
    </w:p>
    <w:p w14:paraId="743AF46D" w14:textId="77777777" w:rsidR="009E63E3" w:rsidRDefault="009E63E3" w:rsidP="009E63E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340"/>
        <w:gridCol w:w="1260"/>
        <w:gridCol w:w="12"/>
        <w:gridCol w:w="528"/>
        <w:gridCol w:w="2224"/>
        <w:gridCol w:w="1844"/>
      </w:tblGrid>
      <w:tr w:rsidR="009E63E3" w14:paraId="231D6D0A" w14:textId="77777777" w:rsidTr="002F4299">
        <w:trPr>
          <w:cantSplit/>
          <w:trHeight w:val="300"/>
        </w:trPr>
        <w:tc>
          <w:tcPr>
            <w:tcW w:w="4620" w:type="dxa"/>
            <w:gridSpan w:val="4"/>
          </w:tcPr>
          <w:p w14:paraId="14C00292" w14:textId="0EB25D76" w:rsidR="009E63E3" w:rsidRDefault="009E63E3" w:rsidP="002F4299">
            <w:r>
              <w:t xml:space="preserve">Test No.: </w:t>
            </w:r>
            <w:r w:rsidR="00F12E72">
              <w:t>DBDup2</w:t>
            </w:r>
          </w:p>
        </w:tc>
        <w:tc>
          <w:tcPr>
            <w:tcW w:w="4596" w:type="dxa"/>
            <w:gridSpan w:val="3"/>
          </w:tcPr>
          <w:p w14:paraId="252F5004" w14:textId="77777777" w:rsidR="009E63E3" w:rsidRDefault="009E63E3" w:rsidP="002F4299">
            <w:r>
              <w:t>Current Status: &lt;&lt; Passed / Failed / Pending &gt;&gt;</w:t>
            </w:r>
          </w:p>
        </w:tc>
      </w:tr>
      <w:tr w:rsidR="009E63E3" w14:paraId="7B9B57D7" w14:textId="77777777" w:rsidTr="002F4299">
        <w:trPr>
          <w:cantSplit/>
          <w:trHeight w:val="300"/>
        </w:trPr>
        <w:tc>
          <w:tcPr>
            <w:tcW w:w="9216" w:type="dxa"/>
            <w:gridSpan w:val="7"/>
          </w:tcPr>
          <w:p w14:paraId="3AECEC54" w14:textId="77777777" w:rsidR="009E63E3" w:rsidRPr="00E47986" w:rsidRDefault="009E63E3" w:rsidP="002F4299">
            <w:r w:rsidRPr="00E47986">
              <w:t>Test title:  &lt;&lt;This line contains the long title of the test procedure.&gt;&gt;</w:t>
            </w:r>
          </w:p>
          <w:p w14:paraId="2E33283C" w14:textId="77777777" w:rsidR="009E63E3" w:rsidRPr="00E47986" w:rsidRDefault="009E63E3" w:rsidP="002F4299"/>
        </w:tc>
      </w:tr>
      <w:tr w:rsidR="009E63E3" w14:paraId="434B9C70" w14:textId="77777777" w:rsidTr="002F4299">
        <w:trPr>
          <w:cantSplit/>
          <w:trHeight w:val="1070"/>
        </w:trPr>
        <w:tc>
          <w:tcPr>
            <w:tcW w:w="9216" w:type="dxa"/>
            <w:gridSpan w:val="7"/>
          </w:tcPr>
          <w:p w14:paraId="1185CF57" w14:textId="77777777" w:rsidR="009E63E3" w:rsidRPr="00E47986" w:rsidRDefault="009E63E3" w:rsidP="002F4299">
            <w:r w:rsidRPr="00E47986">
              <w:t>Testing approach: &lt;&lt;Included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t>
            </w:r>
          </w:p>
          <w:p w14:paraId="556FF660" w14:textId="77777777" w:rsidR="009E63E3" w:rsidRPr="00E47986" w:rsidRDefault="009E63E3" w:rsidP="002F4299">
            <w:r w:rsidRPr="00E47986">
              <w:t>&gt;&gt;</w:t>
            </w:r>
          </w:p>
        </w:tc>
      </w:tr>
      <w:tr w:rsidR="009E63E3" w14:paraId="51D053F6" w14:textId="77777777" w:rsidTr="002F4299">
        <w:trPr>
          <w:cantSplit/>
          <w:trHeight w:val="4130"/>
        </w:trPr>
        <w:tc>
          <w:tcPr>
            <w:tcW w:w="1008" w:type="dxa"/>
          </w:tcPr>
          <w:p w14:paraId="46BD4D2D" w14:textId="77777777" w:rsidR="009E63E3" w:rsidRDefault="009E63E3" w:rsidP="002F4299">
            <w:r>
              <w:t>STEP</w:t>
            </w:r>
          </w:p>
          <w:p w14:paraId="6746A50A" w14:textId="77777777" w:rsidR="009E63E3" w:rsidRDefault="009E63E3" w:rsidP="002F4299"/>
          <w:p w14:paraId="1C366DD7" w14:textId="77777777" w:rsidR="009E63E3" w:rsidRDefault="009E63E3" w:rsidP="002F4299">
            <w:r>
              <w:t>&lt;&lt;N&gt;&gt;</w:t>
            </w:r>
          </w:p>
        </w:tc>
        <w:tc>
          <w:tcPr>
            <w:tcW w:w="2340" w:type="dxa"/>
          </w:tcPr>
          <w:p w14:paraId="6F209896" w14:textId="77777777" w:rsidR="009E63E3" w:rsidRDefault="009E63E3" w:rsidP="002F4299">
            <w:r>
              <w:t>OPERATOR ACTION</w:t>
            </w:r>
          </w:p>
          <w:p w14:paraId="508A9745" w14:textId="77777777" w:rsidR="009E63E3" w:rsidRDefault="009E63E3" w:rsidP="002F4299"/>
          <w:p w14:paraId="6FDA17BE" w14:textId="77777777" w:rsidR="009E63E3" w:rsidRDefault="009E63E3" w:rsidP="002F4299">
            <w:r>
              <w:t>Describe the actions taken by the person executing the test procedure.  Include the test suite, or the name of the test file (in this case, the contents of the file should be given in the appendix).</w:t>
            </w:r>
          </w:p>
        </w:tc>
        <w:tc>
          <w:tcPr>
            <w:tcW w:w="1800" w:type="dxa"/>
            <w:gridSpan w:val="3"/>
          </w:tcPr>
          <w:p w14:paraId="1CCDC086" w14:textId="77777777" w:rsidR="009E63E3" w:rsidRDefault="009E63E3" w:rsidP="002F4299">
            <w:r>
              <w:t>PURPOSE</w:t>
            </w:r>
          </w:p>
          <w:p w14:paraId="1C5F88C2" w14:textId="77777777" w:rsidR="009E63E3" w:rsidRDefault="009E63E3" w:rsidP="002F4299"/>
          <w:p w14:paraId="180E372C" w14:textId="77777777" w:rsidR="009E63E3" w:rsidRDefault="009E63E3" w:rsidP="002F4299">
            <w:r>
              <w:t>Describe the reason for the step.</w:t>
            </w:r>
          </w:p>
        </w:tc>
        <w:tc>
          <w:tcPr>
            <w:tcW w:w="2224" w:type="dxa"/>
          </w:tcPr>
          <w:p w14:paraId="74674B67" w14:textId="77777777" w:rsidR="009E63E3" w:rsidRDefault="009E63E3" w:rsidP="002F4299">
            <w:r>
              <w:t>EXEPCTED RESULTS</w:t>
            </w:r>
          </w:p>
          <w:p w14:paraId="39C4A601" w14:textId="77777777" w:rsidR="009E63E3" w:rsidRDefault="009E63E3" w:rsidP="002F4299"/>
          <w:p w14:paraId="48214A4E" w14:textId="77777777" w:rsidR="009E63E3" w:rsidRDefault="009E63E3" w:rsidP="002F4299">
            <w:r>
              <w:t>Describe the expected response of the system being tested to the action specified under OPERATOR ACTION. This should be derived from the SRS and SDD. Clearly indicate how we determine whether the step passes.</w:t>
            </w:r>
          </w:p>
        </w:tc>
        <w:tc>
          <w:tcPr>
            <w:tcW w:w="1844" w:type="dxa"/>
          </w:tcPr>
          <w:p w14:paraId="402C794A" w14:textId="77777777" w:rsidR="009E63E3" w:rsidRDefault="009E63E3" w:rsidP="002F4299">
            <w:r>
              <w:t>COMMENTS</w:t>
            </w:r>
          </w:p>
          <w:p w14:paraId="0535D564" w14:textId="77777777" w:rsidR="009E63E3" w:rsidRDefault="009E63E3" w:rsidP="002F4299"/>
          <w:p w14:paraId="7D481812" w14:textId="77777777" w:rsidR="009E63E3" w:rsidRDefault="009E63E3" w:rsidP="002F4299"/>
        </w:tc>
      </w:tr>
      <w:tr w:rsidR="009E63E3" w14:paraId="576DC329" w14:textId="77777777" w:rsidTr="002F4299">
        <w:trPr>
          <w:trHeight w:val="1250"/>
        </w:trPr>
        <w:tc>
          <w:tcPr>
            <w:tcW w:w="9216" w:type="dxa"/>
            <w:gridSpan w:val="7"/>
            <w:tcBorders>
              <w:bottom w:val="single" w:sz="4" w:space="0" w:color="auto"/>
            </w:tcBorders>
          </w:tcPr>
          <w:p w14:paraId="4031F416" w14:textId="77777777" w:rsidR="009E63E3" w:rsidRDefault="009E63E3" w:rsidP="002F4299">
            <w:r>
              <w:t>Concluding Remarks:</w:t>
            </w:r>
          </w:p>
        </w:tc>
      </w:tr>
      <w:tr w:rsidR="009E63E3" w14:paraId="7C5FE8D3" w14:textId="77777777" w:rsidTr="002F4299">
        <w:trPr>
          <w:trHeight w:val="890"/>
        </w:trPr>
        <w:tc>
          <w:tcPr>
            <w:tcW w:w="4608" w:type="dxa"/>
            <w:gridSpan w:val="3"/>
          </w:tcPr>
          <w:p w14:paraId="28E4ED90" w14:textId="77777777" w:rsidR="009E63E3" w:rsidRDefault="009E63E3" w:rsidP="002F4299">
            <w:r>
              <w:t xml:space="preserve">Testing Team: </w:t>
            </w:r>
          </w:p>
          <w:p w14:paraId="717A75D7" w14:textId="77777777" w:rsidR="009E63E3" w:rsidRDefault="009E63E3" w:rsidP="002F4299">
            <w:r>
              <w:t>&lt;&lt; List members of testing team and lead &gt;&gt;</w:t>
            </w:r>
          </w:p>
        </w:tc>
        <w:tc>
          <w:tcPr>
            <w:tcW w:w="4608" w:type="dxa"/>
            <w:gridSpan w:val="4"/>
          </w:tcPr>
          <w:p w14:paraId="0207B2B8" w14:textId="77777777" w:rsidR="009E63E3" w:rsidRDefault="009E63E3" w:rsidP="002F4299">
            <w:r>
              <w:t>Date Completed:</w:t>
            </w:r>
          </w:p>
        </w:tc>
      </w:tr>
    </w:tbl>
    <w:p w14:paraId="0673D866" w14:textId="77777777" w:rsidR="00E47986" w:rsidRPr="00C8753A" w:rsidRDefault="00E47986" w:rsidP="00F12E72">
      <w:pPr>
        <w:pStyle w:val="Heading1"/>
        <w:pageBreakBefore w:val="0"/>
        <w:ind w:hanging="5220"/>
      </w:pPr>
      <w:bookmarkStart w:id="50" w:name="_Toc37454731"/>
      <w:r w:rsidRPr="00C8753A">
        <w:lastRenderedPageBreak/>
        <w:t>User Interface Testing</w:t>
      </w:r>
      <w:bookmarkEnd w:id="38"/>
      <w:bookmarkEnd w:id="39"/>
      <w:bookmarkEnd w:id="50"/>
    </w:p>
    <w:p w14:paraId="25418145" w14:textId="77777777" w:rsidR="00E47986" w:rsidRDefault="00E47986" w:rsidP="00E47986"/>
    <w:p w14:paraId="5D090117" w14:textId="77777777" w:rsidR="00E47986" w:rsidRDefault="00E47986" w:rsidP="00E47986">
      <w:r>
        <w:t xml:space="preserve">&lt;&lt;This section focuses on the </w:t>
      </w:r>
      <w:r w:rsidR="006C1533">
        <w:t xml:space="preserve">interaction between the user and the system. </w:t>
      </w:r>
      <w:r>
        <w:t>For testing the user interface, consider the following traits:</w:t>
      </w:r>
    </w:p>
    <w:p w14:paraId="3D7BC511" w14:textId="77777777" w:rsidR="00E47986" w:rsidRDefault="00E47986" w:rsidP="00E47986">
      <w:pPr>
        <w:numPr>
          <w:ilvl w:val="0"/>
          <w:numId w:val="15"/>
        </w:numPr>
      </w:pPr>
      <w:r>
        <w:t>Consistent terminology, shortcut keys, menu selections, and presentation</w:t>
      </w:r>
    </w:p>
    <w:p w14:paraId="504404BA" w14:textId="77777777" w:rsidR="00E47986" w:rsidRDefault="00E47986" w:rsidP="00E47986">
      <w:pPr>
        <w:numPr>
          <w:ilvl w:val="0"/>
          <w:numId w:val="15"/>
        </w:numPr>
      </w:pPr>
      <w:r>
        <w:t>Correct language, spelling, and grammar.</w:t>
      </w:r>
    </w:p>
    <w:p w14:paraId="5C762E75" w14:textId="77777777" w:rsidR="00E47986" w:rsidRDefault="00E47986" w:rsidP="00E47986">
      <w:pPr>
        <w:numPr>
          <w:ilvl w:val="0"/>
          <w:numId w:val="15"/>
        </w:numPr>
      </w:pPr>
      <w:r>
        <w:t>Flexibility in navigation between windows and interface elements.</w:t>
      </w:r>
    </w:p>
    <w:p w14:paraId="3CE12502" w14:textId="77777777" w:rsidR="00E47986" w:rsidRDefault="00E47986" w:rsidP="00E47986">
      <w:pPr>
        <w:numPr>
          <w:ilvl w:val="0"/>
          <w:numId w:val="15"/>
        </w:numPr>
      </w:pPr>
      <w:r>
        <w:t>Error handling that will inform user of critical operations.</w:t>
      </w:r>
    </w:p>
    <w:p w14:paraId="245583C9" w14:textId="77777777" w:rsidR="00E47986" w:rsidRDefault="00E47986" w:rsidP="00E47986">
      <w:pPr>
        <w:numPr>
          <w:ilvl w:val="0"/>
          <w:numId w:val="15"/>
        </w:numPr>
      </w:pPr>
      <w:r>
        <w:t>Follows standards and guidelines such as placement of scroll bars, windows, and menu items.</w:t>
      </w:r>
    </w:p>
    <w:p w14:paraId="7FAD897C" w14:textId="77777777" w:rsidR="006C1533" w:rsidRDefault="006C1533" w:rsidP="006C1533">
      <w:r>
        <w:t>This section could be integrated into Section 4.</w:t>
      </w:r>
    </w:p>
    <w:p w14:paraId="3F806796" w14:textId="77777777" w:rsidR="00E47986" w:rsidRDefault="00E47986" w:rsidP="00E47986">
      <w:r>
        <w:t>&gt;&gt;</w:t>
      </w:r>
    </w:p>
    <w:p w14:paraId="3C12C3FA" w14:textId="77777777" w:rsidR="00013402" w:rsidRDefault="00013402" w:rsidP="00F12E72">
      <w:pPr>
        <w:pStyle w:val="Heading1"/>
        <w:ind w:hanging="5220"/>
      </w:pPr>
      <w:bookmarkStart w:id="51" w:name="_Toc37454732"/>
      <w:r>
        <w:lastRenderedPageBreak/>
        <w:t>Test Schedule</w:t>
      </w:r>
      <w:bookmarkEnd w:id="51"/>
    </w:p>
    <w:p w14:paraId="36F52989" w14:textId="77777777" w:rsidR="00013402" w:rsidRDefault="00013402" w:rsidP="00013402">
      <w:r>
        <w:t>&lt;&lt; Specify the schedule for testing activities.</w:t>
      </w:r>
      <w:r w:rsidR="004706B7">
        <w:t xml:space="preserve"> A table with the order and completion dates of the tests is useful.</w:t>
      </w:r>
      <w:r w:rsidR="006C1533">
        <w:t xml:space="preserve"> The table below might be useful.</w:t>
      </w:r>
      <w:r>
        <w:t>&gt;&gt;</w:t>
      </w:r>
    </w:p>
    <w:p w14:paraId="76472CD5" w14:textId="77777777" w:rsidR="004706B7" w:rsidRDefault="004706B7" w:rsidP="00013402"/>
    <w:p w14:paraId="238FCCD5" w14:textId="77777777" w:rsidR="00E47986" w:rsidRDefault="00E47986" w:rsidP="00E479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2700"/>
        <w:gridCol w:w="4608"/>
      </w:tblGrid>
      <w:tr w:rsidR="00E47986" w:rsidRPr="004F31AD" w14:paraId="0C699C05" w14:textId="77777777" w:rsidTr="003D58CD">
        <w:tc>
          <w:tcPr>
            <w:tcW w:w="1548" w:type="dxa"/>
          </w:tcPr>
          <w:p w14:paraId="5EB1DF1E" w14:textId="77777777" w:rsidR="00E47986" w:rsidRPr="004F31AD" w:rsidRDefault="00E47986" w:rsidP="003D58CD">
            <w:pPr>
              <w:spacing w:line="360" w:lineRule="auto"/>
              <w:rPr>
                <w:b/>
              </w:rPr>
            </w:pPr>
            <w:r w:rsidRPr="004F31AD">
              <w:rPr>
                <w:b/>
              </w:rPr>
              <w:t>Task</w:t>
            </w:r>
            <w:r>
              <w:rPr>
                <w:b/>
              </w:rPr>
              <w:t xml:space="preserve"> and date</w:t>
            </w:r>
          </w:p>
        </w:tc>
        <w:tc>
          <w:tcPr>
            <w:tcW w:w="2700" w:type="dxa"/>
          </w:tcPr>
          <w:p w14:paraId="68C976A2" w14:textId="77777777" w:rsidR="00E47986" w:rsidRPr="004F31AD" w:rsidRDefault="00E47986" w:rsidP="003D58CD">
            <w:pPr>
              <w:spacing w:line="360" w:lineRule="auto"/>
              <w:rPr>
                <w:b/>
              </w:rPr>
            </w:pPr>
            <w:r w:rsidRPr="004F31AD">
              <w:rPr>
                <w:b/>
              </w:rPr>
              <w:t>People</w:t>
            </w:r>
          </w:p>
        </w:tc>
        <w:tc>
          <w:tcPr>
            <w:tcW w:w="4608" w:type="dxa"/>
          </w:tcPr>
          <w:p w14:paraId="13D924E8" w14:textId="77777777" w:rsidR="00E47986" w:rsidRPr="004F31AD" w:rsidRDefault="00E47986" w:rsidP="003D58CD">
            <w:pPr>
              <w:spacing w:line="360" w:lineRule="auto"/>
              <w:rPr>
                <w:b/>
              </w:rPr>
            </w:pPr>
            <w:r w:rsidRPr="004F31AD">
              <w:rPr>
                <w:b/>
              </w:rPr>
              <w:t>Description</w:t>
            </w:r>
          </w:p>
        </w:tc>
      </w:tr>
      <w:tr w:rsidR="00E47986" w:rsidRPr="004F31AD" w14:paraId="61510527" w14:textId="77777777" w:rsidTr="003D58CD">
        <w:tc>
          <w:tcPr>
            <w:tcW w:w="1548" w:type="dxa"/>
          </w:tcPr>
          <w:p w14:paraId="4A932716" w14:textId="77777777" w:rsidR="00E47986" w:rsidRDefault="00E47986" w:rsidP="003D58CD">
            <w:pPr>
              <w:spacing w:line="360" w:lineRule="auto"/>
            </w:pPr>
          </w:p>
        </w:tc>
        <w:tc>
          <w:tcPr>
            <w:tcW w:w="2700" w:type="dxa"/>
          </w:tcPr>
          <w:p w14:paraId="0A4F4479" w14:textId="77777777" w:rsidR="00E47986" w:rsidRDefault="00E47986" w:rsidP="003D58CD">
            <w:pPr>
              <w:spacing w:line="360" w:lineRule="auto"/>
            </w:pPr>
          </w:p>
        </w:tc>
        <w:tc>
          <w:tcPr>
            <w:tcW w:w="4608" w:type="dxa"/>
          </w:tcPr>
          <w:p w14:paraId="1E028264" w14:textId="77777777" w:rsidR="00E47986" w:rsidRDefault="00E47986" w:rsidP="003D58CD">
            <w:pPr>
              <w:spacing w:line="360" w:lineRule="auto"/>
            </w:pPr>
          </w:p>
        </w:tc>
      </w:tr>
      <w:tr w:rsidR="00E47986" w:rsidRPr="004F31AD" w14:paraId="058DE34E" w14:textId="77777777" w:rsidTr="003D58CD">
        <w:tc>
          <w:tcPr>
            <w:tcW w:w="1548" w:type="dxa"/>
          </w:tcPr>
          <w:p w14:paraId="7C3F864D" w14:textId="77777777" w:rsidR="00E47986" w:rsidRDefault="00E47986" w:rsidP="003D58CD">
            <w:pPr>
              <w:spacing w:line="360" w:lineRule="auto"/>
            </w:pPr>
          </w:p>
        </w:tc>
        <w:tc>
          <w:tcPr>
            <w:tcW w:w="2700" w:type="dxa"/>
          </w:tcPr>
          <w:p w14:paraId="2C102FB6" w14:textId="77777777" w:rsidR="00E47986" w:rsidRDefault="00E47986" w:rsidP="003D58CD">
            <w:pPr>
              <w:spacing w:line="360" w:lineRule="auto"/>
            </w:pPr>
          </w:p>
        </w:tc>
        <w:tc>
          <w:tcPr>
            <w:tcW w:w="4608" w:type="dxa"/>
          </w:tcPr>
          <w:p w14:paraId="040316CA" w14:textId="77777777" w:rsidR="00E47986" w:rsidRDefault="00E47986" w:rsidP="003D58CD">
            <w:pPr>
              <w:spacing w:line="360" w:lineRule="auto"/>
            </w:pPr>
          </w:p>
        </w:tc>
      </w:tr>
      <w:tr w:rsidR="00E47986" w:rsidRPr="004F31AD" w14:paraId="6F11C8FF" w14:textId="77777777" w:rsidTr="003D58CD">
        <w:tc>
          <w:tcPr>
            <w:tcW w:w="1548" w:type="dxa"/>
          </w:tcPr>
          <w:p w14:paraId="2F55E959" w14:textId="77777777" w:rsidR="00E47986" w:rsidRDefault="00E47986" w:rsidP="003D58CD">
            <w:pPr>
              <w:spacing w:line="360" w:lineRule="auto"/>
            </w:pPr>
          </w:p>
        </w:tc>
        <w:tc>
          <w:tcPr>
            <w:tcW w:w="2700" w:type="dxa"/>
          </w:tcPr>
          <w:p w14:paraId="0DE5D626" w14:textId="77777777" w:rsidR="00E47986" w:rsidRDefault="00E47986" w:rsidP="003D58CD">
            <w:pPr>
              <w:spacing w:line="360" w:lineRule="auto"/>
            </w:pPr>
          </w:p>
        </w:tc>
        <w:tc>
          <w:tcPr>
            <w:tcW w:w="4608" w:type="dxa"/>
          </w:tcPr>
          <w:p w14:paraId="455528FA" w14:textId="77777777" w:rsidR="00E47986" w:rsidRDefault="00E47986" w:rsidP="003D58CD">
            <w:pPr>
              <w:spacing w:line="360" w:lineRule="auto"/>
            </w:pPr>
          </w:p>
        </w:tc>
      </w:tr>
      <w:tr w:rsidR="00E47986" w:rsidRPr="004F31AD" w14:paraId="42A8C571" w14:textId="77777777" w:rsidTr="003D58CD">
        <w:tc>
          <w:tcPr>
            <w:tcW w:w="1548" w:type="dxa"/>
          </w:tcPr>
          <w:p w14:paraId="1858D819" w14:textId="77777777" w:rsidR="00E47986" w:rsidRDefault="00E47986" w:rsidP="003D58CD">
            <w:pPr>
              <w:spacing w:line="360" w:lineRule="auto"/>
            </w:pPr>
          </w:p>
        </w:tc>
        <w:tc>
          <w:tcPr>
            <w:tcW w:w="2700" w:type="dxa"/>
          </w:tcPr>
          <w:p w14:paraId="2366FB7E" w14:textId="77777777" w:rsidR="00E47986" w:rsidRDefault="00E47986" w:rsidP="003D58CD">
            <w:pPr>
              <w:spacing w:line="360" w:lineRule="auto"/>
            </w:pPr>
          </w:p>
        </w:tc>
        <w:tc>
          <w:tcPr>
            <w:tcW w:w="4608" w:type="dxa"/>
          </w:tcPr>
          <w:p w14:paraId="40CAE465" w14:textId="77777777" w:rsidR="00E47986" w:rsidRDefault="00E47986" w:rsidP="003D58CD">
            <w:pPr>
              <w:spacing w:line="360" w:lineRule="auto"/>
            </w:pPr>
          </w:p>
        </w:tc>
      </w:tr>
      <w:tr w:rsidR="00E47986" w:rsidRPr="004F31AD" w14:paraId="3810C31E" w14:textId="77777777" w:rsidTr="003D58CD">
        <w:tc>
          <w:tcPr>
            <w:tcW w:w="1548" w:type="dxa"/>
          </w:tcPr>
          <w:p w14:paraId="5FAB5637" w14:textId="77777777" w:rsidR="00E47986" w:rsidRDefault="00E47986" w:rsidP="003D58CD">
            <w:pPr>
              <w:spacing w:line="360" w:lineRule="auto"/>
            </w:pPr>
          </w:p>
        </w:tc>
        <w:tc>
          <w:tcPr>
            <w:tcW w:w="2700" w:type="dxa"/>
          </w:tcPr>
          <w:p w14:paraId="4B1777D6" w14:textId="77777777" w:rsidR="00E47986" w:rsidRDefault="00E47986" w:rsidP="003D58CD">
            <w:pPr>
              <w:spacing w:line="360" w:lineRule="auto"/>
            </w:pPr>
          </w:p>
        </w:tc>
        <w:tc>
          <w:tcPr>
            <w:tcW w:w="4608" w:type="dxa"/>
          </w:tcPr>
          <w:p w14:paraId="5E5D303F" w14:textId="77777777" w:rsidR="00E47986" w:rsidRDefault="00E47986" w:rsidP="003D58CD">
            <w:pPr>
              <w:spacing w:line="360" w:lineRule="auto"/>
            </w:pPr>
          </w:p>
        </w:tc>
      </w:tr>
      <w:tr w:rsidR="00E47986" w:rsidRPr="004F31AD" w14:paraId="2BBEAFC0" w14:textId="77777777" w:rsidTr="003D58CD">
        <w:tc>
          <w:tcPr>
            <w:tcW w:w="1548" w:type="dxa"/>
          </w:tcPr>
          <w:p w14:paraId="761A34C1" w14:textId="77777777" w:rsidR="00E47986" w:rsidRDefault="00E47986" w:rsidP="003D58CD">
            <w:pPr>
              <w:spacing w:line="360" w:lineRule="auto"/>
            </w:pPr>
          </w:p>
        </w:tc>
        <w:tc>
          <w:tcPr>
            <w:tcW w:w="2700" w:type="dxa"/>
          </w:tcPr>
          <w:p w14:paraId="6666CEAA" w14:textId="77777777" w:rsidR="00E47986" w:rsidRDefault="00E47986" w:rsidP="003D58CD">
            <w:pPr>
              <w:spacing w:line="360" w:lineRule="auto"/>
            </w:pPr>
          </w:p>
        </w:tc>
        <w:tc>
          <w:tcPr>
            <w:tcW w:w="4608" w:type="dxa"/>
          </w:tcPr>
          <w:p w14:paraId="11134805" w14:textId="77777777" w:rsidR="00E47986" w:rsidRDefault="00E47986" w:rsidP="003D58CD">
            <w:pPr>
              <w:spacing w:line="360" w:lineRule="auto"/>
            </w:pPr>
          </w:p>
        </w:tc>
      </w:tr>
      <w:tr w:rsidR="00E47986" w:rsidRPr="004F31AD" w14:paraId="2FD1EFAA" w14:textId="77777777" w:rsidTr="003D58CD">
        <w:tc>
          <w:tcPr>
            <w:tcW w:w="1548" w:type="dxa"/>
          </w:tcPr>
          <w:p w14:paraId="4D691A9D" w14:textId="77777777" w:rsidR="00E47986" w:rsidRDefault="00E47986" w:rsidP="003D58CD">
            <w:pPr>
              <w:spacing w:line="360" w:lineRule="auto"/>
            </w:pPr>
          </w:p>
        </w:tc>
        <w:tc>
          <w:tcPr>
            <w:tcW w:w="2700" w:type="dxa"/>
          </w:tcPr>
          <w:p w14:paraId="542EC5E9" w14:textId="77777777" w:rsidR="00E47986" w:rsidRDefault="00E47986" w:rsidP="003D58CD">
            <w:pPr>
              <w:spacing w:line="360" w:lineRule="auto"/>
            </w:pPr>
          </w:p>
        </w:tc>
        <w:tc>
          <w:tcPr>
            <w:tcW w:w="4608" w:type="dxa"/>
          </w:tcPr>
          <w:p w14:paraId="216B636C" w14:textId="77777777" w:rsidR="00E47986" w:rsidRDefault="00E47986" w:rsidP="003D58CD">
            <w:pPr>
              <w:spacing w:line="360" w:lineRule="auto"/>
            </w:pPr>
          </w:p>
        </w:tc>
      </w:tr>
      <w:tr w:rsidR="00E47986" w:rsidRPr="004F31AD" w14:paraId="5115C567" w14:textId="77777777" w:rsidTr="003D58CD">
        <w:tc>
          <w:tcPr>
            <w:tcW w:w="1548" w:type="dxa"/>
          </w:tcPr>
          <w:p w14:paraId="23E426E6" w14:textId="77777777" w:rsidR="00E47986" w:rsidRDefault="00E47986" w:rsidP="003D58CD">
            <w:pPr>
              <w:spacing w:line="360" w:lineRule="auto"/>
            </w:pPr>
          </w:p>
        </w:tc>
        <w:tc>
          <w:tcPr>
            <w:tcW w:w="2700" w:type="dxa"/>
          </w:tcPr>
          <w:p w14:paraId="02B50CBE" w14:textId="77777777" w:rsidR="00E47986" w:rsidRDefault="00E47986" w:rsidP="003D58CD">
            <w:pPr>
              <w:spacing w:line="360" w:lineRule="auto"/>
            </w:pPr>
          </w:p>
        </w:tc>
        <w:tc>
          <w:tcPr>
            <w:tcW w:w="4608" w:type="dxa"/>
          </w:tcPr>
          <w:p w14:paraId="76B67790" w14:textId="77777777" w:rsidR="00E47986" w:rsidRDefault="00E47986" w:rsidP="003D58CD">
            <w:pPr>
              <w:spacing w:line="360" w:lineRule="auto"/>
            </w:pPr>
          </w:p>
        </w:tc>
      </w:tr>
      <w:tr w:rsidR="00E47986" w:rsidRPr="004F31AD" w14:paraId="251FC11A" w14:textId="77777777" w:rsidTr="003D58CD">
        <w:tc>
          <w:tcPr>
            <w:tcW w:w="1548" w:type="dxa"/>
          </w:tcPr>
          <w:p w14:paraId="4B42D529" w14:textId="77777777" w:rsidR="00E47986" w:rsidRDefault="00E47986" w:rsidP="003D58CD">
            <w:pPr>
              <w:spacing w:line="360" w:lineRule="auto"/>
            </w:pPr>
          </w:p>
        </w:tc>
        <w:tc>
          <w:tcPr>
            <w:tcW w:w="2700" w:type="dxa"/>
          </w:tcPr>
          <w:p w14:paraId="5DF87071" w14:textId="77777777" w:rsidR="00E47986" w:rsidRDefault="00E47986" w:rsidP="003D58CD">
            <w:pPr>
              <w:spacing w:line="360" w:lineRule="auto"/>
            </w:pPr>
          </w:p>
        </w:tc>
        <w:tc>
          <w:tcPr>
            <w:tcW w:w="4608" w:type="dxa"/>
          </w:tcPr>
          <w:p w14:paraId="1EFE8422" w14:textId="77777777" w:rsidR="00E47986" w:rsidRDefault="00E47986" w:rsidP="003D58CD">
            <w:pPr>
              <w:spacing w:line="360" w:lineRule="auto"/>
            </w:pPr>
          </w:p>
        </w:tc>
      </w:tr>
    </w:tbl>
    <w:p w14:paraId="4E3FD77D" w14:textId="77777777" w:rsidR="00E47986" w:rsidRDefault="00E47986" w:rsidP="00E47986"/>
    <w:p w14:paraId="023AB679" w14:textId="77777777" w:rsidR="00E47986" w:rsidRDefault="00E47986" w:rsidP="00E47986"/>
    <w:p w14:paraId="2176EE31" w14:textId="77777777" w:rsidR="004706B7" w:rsidRDefault="004706B7" w:rsidP="00013402"/>
    <w:p w14:paraId="6A9C840D" w14:textId="77777777" w:rsidR="004706B7" w:rsidRDefault="004706B7" w:rsidP="00F12E72">
      <w:pPr>
        <w:pStyle w:val="Heading1"/>
        <w:ind w:hanging="5220"/>
      </w:pPr>
      <w:bookmarkStart w:id="52" w:name="_Toc37454733"/>
      <w:r>
        <w:lastRenderedPageBreak/>
        <w:t>Other Sections</w:t>
      </w:r>
      <w:bookmarkEnd w:id="52"/>
    </w:p>
    <w:p w14:paraId="1182C4B0" w14:textId="77777777" w:rsidR="004706B7" w:rsidRDefault="004706B7" w:rsidP="004706B7">
      <w:r>
        <w:t>&lt;&lt;</w:t>
      </w:r>
      <w:r w:rsidRPr="00013402">
        <w:t xml:space="preserve"> </w:t>
      </w:r>
      <w:r>
        <w:t>Other sections that may appear in a test plan (but not required for this course) are:</w:t>
      </w:r>
    </w:p>
    <w:p w14:paraId="60C03EDF" w14:textId="77777777" w:rsidR="004706B7" w:rsidRDefault="004706B7" w:rsidP="004706B7"/>
    <w:p w14:paraId="4A38CDEC" w14:textId="77777777" w:rsidR="004706B7" w:rsidRDefault="004706B7" w:rsidP="004706B7">
      <w:pPr>
        <w:pStyle w:val="ListBullet"/>
      </w:pPr>
      <w:r>
        <w:t>Test Management Requirements: how testing is to be managed; a delineation of responsibilities of each project organization involved with testing</w:t>
      </w:r>
    </w:p>
    <w:p w14:paraId="0040B992" w14:textId="77777777" w:rsidR="004706B7" w:rsidRDefault="004706B7" w:rsidP="004706B7">
      <w:pPr>
        <w:pStyle w:val="ListBullet"/>
      </w:pPr>
      <w:r>
        <w:t>Staffing and training needs: delineate the responsibilities of those individuals who are to perform the testing, level of skill required, and training to be provided</w:t>
      </w:r>
    </w:p>
    <w:p w14:paraId="4E1BB98E" w14:textId="77777777" w:rsidR="004706B7" w:rsidRDefault="004706B7" w:rsidP="004706B7">
      <w:pPr>
        <w:pStyle w:val="ListBullet"/>
      </w:pPr>
      <w:r>
        <w:t>Environmental Requirements: describe the hardware (including communication and network equipment) needed to support testing; describe configuration of hardware components on which software and database to be tested are to operate.</w:t>
      </w:r>
    </w:p>
    <w:p w14:paraId="18AA5A2D" w14:textId="77777777" w:rsidR="004706B7" w:rsidRDefault="004706B7" w:rsidP="004706B7">
      <w:pPr>
        <w:pStyle w:val="ListBullet"/>
      </w:pPr>
      <w:r>
        <w:t>Software Requirements: describe the software needed to support testing; include the software code and databases that are object of the testing. Also include software tools such as compilers, CASE instruments and simulators that are needed to model the user’s operational environment.</w:t>
      </w:r>
    </w:p>
    <w:p w14:paraId="5A522D30" w14:textId="77777777" w:rsidR="004706B7" w:rsidRDefault="004706B7" w:rsidP="004706B7">
      <w:pPr>
        <w:pStyle w:val="ListBullet"/>
      </w:pPr>
      <w:r>
        <w:t>Risk and contingencies</w:t>
      </w:r>
    </w:p>
    <w:p w14:paraId="1D9C7729" w14:textId="77777777" w:rsidR="004706B7" w:rsidRDefault="004706B7" w:rsidP="004706B7">
      <w:pPr>
        <w:pStyle w:val="ListBullet"/>
      </w:pPr>
      <w:r>
        <w:t>Cost: include an estimate of costs.</w:t>
      </w:r>
    </w:p>
    <w:p w14:paraId="169428E1" w14:textId="77777777" w:rsidR="004706B7" w:rsidRDefault="004706B7" w:rsidP="004706B7">
      <w:pPr>
        <w:pStyle w:val="ListBullet"/>
      </w:pPr>
      <w:r>
        <w:t>Approvals</w:t>
      </w:r>
    </w:p>
    <w:p w14:paraId="4CF0F011" w14:textId="77777777" w:rsidR="004706B7" w:rsidRDefault="004706B7" w:rsidP="004706B7">
      <w:pPr>
        <w:pStyle w:val="ListBullet"/>
      </w:pPr>
      <w:r>
        <w:t>Test Deliverables</w:t>
      </w:r>
    </w:p>
    <w:p w14:paraId="52369C15" w14:textId="77777777" w:rsidR="004706B7" w:rsidRDefault="004706B7" w:rsidP="004706B7">
      <w:r>
        <w:t>&gt;&gt;</w:t>
      </w:r>
    </w:p>
    <w:p w14:paraId="140EBEA7" w14:textId="77777777" w:rsidR="004706B7" w:rsidRPr="004706B7" w:rsidRDefault="004706B7" w:rsidP="004706B7"/>
    <w:p w14:paraId="14B4CB29" w14:textId="77777777" w:rsidR="007A4335" w:rsidRDefault="007A4335" w:rsidP="00F12E72">
      <w:pPr>
        <w:pStyle w:val="Heading1"/>
        <w:ind w:hanging="5220"/>
      </w:pPr>
      <w:bookmarkStart w:id="53" w:name="_Toc227033596"/>
      <w:bookmarkStart w:id="54" w:name="_Toc37454734"/>
      <w:r>
        <w:lastRenderedPageBreak/>
        <w:t>Appendix</w:t>
      </w:r>
      <w:bookmarkEnd w:id="53"/>
      <w:bookmarkEnd w:id="54"/>
    </w:p>
    <w:p w14:paraId="76E2AA19" w14:textId="77777777" w:rsidR="007A4335" w:rsidRDefault="007A4335" w:rsidP="007A4335">
      <w:r>
        <w:t>&lt;&lt; possibly more readable to put the expected output here and refer to it in the previous sections</w:t>
      </w:r>
      <w:r w:rsidR="004706B7">
        <w:t>. Might also provide explicit directions for analysis of output, if it’s easier to read as an appendix or if analysis is post execution.</w:t>
      </w:r>
      <w:r>
        <w:t xml:space="preserve"> &gt;&gt;</w:t>
      </w:r>
    </w:p>
    <w:sectPr w:rsidR="007A4335">
      <w:type w:val="continuous"/>
      <w:pgSz w:w="12240" w:h="15840" w:code="1"/>
      <w:pgMar w:top="1440" w:right="144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Julio De La Cruz" w:date="2020-04-13T14:24:00Z" w:initials="JDLC">
    <w:p w14:paraId="15203052" w14:textId="5431E712" w:rsidR="00E057C9" w:rsidRDefault="00E057C9">
      <w:pPr>
        <w:pStyle w:val="CommentText"/>
      </w:pPr>
      <w:r>
        <w:rPr>
          <w:rStyle w:val="CommentReference"/>
        </w:rPr>
        <w:annotationRef/>
      </w:r>
      <w:r>
        <w:t>Be sure to update this table with the correct fields.</w:t>
      </w:r>
    </w:p>
  </w:comment>
  <w:comment w:id="22" w:author="Julio De La Cruz" w:date="2020-04-13T14:25:00Z" w:initials="JDLC">
    <w:p w14:paraId="197A7C1A" w14:textId="79802CE8" w:rsidR="00E057C9" w:rsidRDefault="00E057C9">
      <w:pPr>
        <w:pStyle w:val="CommentText"/>
      </w:pPr>
      <w:r>
        <w:rPr>
          <w:rStyle w:val="CommentReference"/>
        </w:rPr>
        <w:annotationRef/>
      </w:r>
      <w:r>
        <w:t>Don’t forget to fill out this section.</w:t>
      </w:r>
    </w:p>
  </w:comment>
  <w:comment w:id="31" w:author="Julio De La Cruz" w:date="2020-04-13T14:26:00Z" w:initials="JDLC">
    <w:p w14:paraId="4547CA73" w14:textId="075F3DB2" w:rsidR="00E057C9" w:rsidRDefault="00E057C9">
      <w:pPr>
        <w:pStyle w:val="CommentText"/>
      </w:pPr>
      <w:r>
        <w:rPr>
          <w:rStyle w:val="CommentReference"/>
        </w:rPr>
        <w:annotationRef/>
      </w:r>
      <w:r>
        <w:t>Same as above comment for section 1</w:t>
      </w:r>
    </w:p>
  </w:comment>
  <w:comment w:id="36" w:author="Julio De La Cruz" w:date="2020-04-13T14:27:00Z" w:initials="JDLC">
    <w:p w14:paraId="6BCE8923" w14:textId="27A14580" w:rsidR="00E057C9" w:rsidRDefault="00E057C9">
      <w:pPr>
        <w:pStyle w:val="CommentText"/>
      </w:pPr>
      <w:r>
        <w:rPr>
          <w:rStyle w:val="CommentReference"/>
        </w:rPr>
        <w:annotationRef/>
      </w:r>
      <w:r>
        <w:t>Missing test case</w:t>
      </w:r>
    </w:p>
  </w:comment>
  <w:comment w:id="41" w:author="Julio De La Cruz" w:date="2020-04-13T14:27:00Z" w:initials="JDLC">
    <w:p w14:paraId="70F41597" w14:textId="5E1C3D39" w:rsidR="00E057C9" w:rsidRDefault="00E057C9">
      <w:pPr>
        <w:pStyle w:val="CommentText"/>
      </w:pPr>
      <w:r>
        <w:rPr>
          <w:rStyle w:val="CommentReference"/>
        </w:rPr>
        <w:annotationRef/>
      </w:r>
      <w:r>
        <w:t>Missing test</w:t>
      </w:r>
    </w:p>
  </w:comment>
  <w:comment w:id="44" w:author="Julio De La Cruz" w:date="2020-04-13T14:28:00Z" w:initials="JDLC">
    <w:p w14:paraId="7C65AA04" w14:textId="4CC20C43" w:rsidR="00E057C9" w:rsidRDefault="00E057C9">
      <w:pPr>
        <w:pStyle w:val="CommentText"/>
      </w:pPr>
      <w:r>
        <w:rPr>
          <w:rStyle w:val="CommentReference"/>
        </w:rPr>
        <w:annotationRef/>
      </w:r>
      <w:r>
        <w:t>This sentence is a little confusing to me. Maybe try to reword it.</w:t>
      </w:r>
    </w:p>
  </w:comment>
  <w:comment w:id="45" w:author="Julio De La Cruz" w:date="2020-04-13T14:29:00Z" w:initials="JDLC">
    <w:p w14:paraId="4B5D41FA" w14:textId="7959D45D" w:rsidR="00E057C9" w:rsidRDefault="00E057C9">
      <w:pPr>
        <w:pStyle w:val="CommentText"/>
      </w:pPr>
      <w:r>
        <w:rPr>
          <w:rStyle w:val="CommentReference"/>
        </w:rPr>
        <w:annotationRef/>
      </w:r>
      <w:r>
        <w:t>List who is on the team, and also concluding remarks. Like what the tester has accomplished etc..</w:t>
      </w:r>
    </w:p>
  </w:comment>
  <w:comment w:id="47" w:author="Julio De La Cruz" w:date="2020-04-13T14:30:00Z" w:initials="JDLC">
    <w:p w14:paraId="0634F15E" w14:textId="09275965" w:rsidR="00E057C9" w:rsidRDefault="00E057C9">
      <w:pPr>
        <w:pStyle w:val="CommentText"/>
      </w:pPr>
      <w:r>
        <w:rPr>
          <w:rStyle w:val="CommentReference"/>
        </w:rPr>
        <w:annotationRef/>
      </w:r>
      <w:r>
        <w:t>Similar to the sentence above, I find it a little confusing, maybe try to reword it</w:t>
      </w:r>
      <w:bookmarkStart w:id="48" w:name="_GoBack"/>
      <w:bookmarkEnd w:id="48"/>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203052" w15:done="0"/>
  <w15:commentEx w15:paraId="197A7C1A" w15:done="0"/>
  <w15:commentEx w15:paraId="4547CA73" w15:done="0"/>
  <w15:commentEx w15:paraId="6BCE8923" w15:done="0"/>
  <w15:commentEx w15:paraId="70F41597" w15:done="0"/>
  <w15:commentEx w15:paraId="7C65AA04" w15:done="0"/>
  <w15:commentEx w15:paraId="4B5D41FA" w15:done="0"/>
  <w15:commentEx w15:paraId="0634F15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42C351" w14:textId="77777777" w:rsidR="008E2B9C" w:rsidRDefault="008E2B9C">
      <w:r>
        <w:separator/>
      </w:r>
    </w:p>
  </w:endnote>
  <w:endnote w:type="continuationSeparator" w:id="0">
    <w:p w14:paraId="764A6062" w14:textId="77777777" w:rsidR="008E2B9C" w:rsidRDefault="008E2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00" w:firstRow="0" w:lastRow="0" w:firstColumn="0" w:lastColumn="0" w:noHBand="0" w:noVBand="0"/>
    </w:tblPr>
    <w:tblGrid>
      <w:gridCol w:w="4428"/>
      <w:gridCol w:w="4428"/>
    </w:tblGrid>
    <w:tr w:rsidR="00941D93" w14:paraId="1935D6A4" w14:textId="77777777">
      <w:tc>
        <w:tcPr>
          <w:tcW w:w="4428" w:type="dxa"/>
        </w:tcPr>
        <w:p w14:paraId="1143F286" w14:textId="77777777" w:rsidR="00941D93" w:rsidRDefault="00941D93">
          <w:pPr>
            <w:pStyle w:val="Footer"/>
          </w:pPr>
          <w:r>
            <w:rPr>
              <w:color w:val="000000"/>
            </w:rPr>
            <w:sym w:font="Symbol" w:char="F0D3"/>
          </w:r>
          <w:r>
            <w:rPr>
              <w:color w:val="000000"/>
            </w:rPr>
            <w:t xml:space="preserve"> 20</w:t>
          </w:r>
          <w:r w:rsidR="00842DC1">
            <w:rPr>
              <w:color w:val="000000"/>
            </w:rPr>
            <w:t>19</w:t>
          </w:r>
          <w:r>
            <w:rPr>
              <w:color w:val="000000"/>
            </w:rPr>
            <w:t xml:space="preserve"> </w:t>
          </w:r>
          <w:r w:rsidR="008E2B9C">
            <w:fldChar w:fldCharType="begin"/>
          </w:r>
          <w:r w:rsidR="008E2B9C">
            <w:instrText xml:space="preserve"> DOCPROPERTY "Company"  \* MERGEFORMAT </w:instrText>
          </w:r>
          <w:r w:rsidR="008E2B9C">
            <w:fldChar w:fldCharType="separate"/>
          </w:r>
          <w:r>
            <w:t>&lt;Enter team name here&gt;</w:t>
          </w:r>
          <w:r w:rsidR="008E2B9C">
            <w:fldChar w:fldCharType="end"/>
          </w:r>
        </w:p>
      </w:tc>
      <w:tc>
        <w:tcPr>
          <w:tcW w:w="4428" w:type="dxa"/>
        </w:tcPr>
        <w:p w14:paraId="76BBAF02" w14:textId="77777777" w:rsidR="00941D93" w:rsidRDefault="00941D93">
          <w:pPr>
            <w:pStyle w:val="Footer"/>
            <w:jc w:val="right"/>
          </w:pPr>
          <w:r>
            <w:t>&lt;Drive:\Directory\Filename.ext&gt;</w:t>
          </w:r>
        </w:p>
      </w:tc>
    </w:tr>
  </w:tbl>
  <w:p w14:paraId="41780F3F" w14:textId="77777777" w:rsidR="00941D93" w:rsidRDefault="00941D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941D93" w14:paraId="5865BB95" w14:textId="77777777">
      <w:trPr>
        <w:trHeight w:hRule="exact" w:val="552"/>
      </w:trPr>
      <w:tc>
        <w:tcPr>
          <w:tcW w:w="3060" w:type="dxa"/>
        </w:tcPr>
        <w:p w14:paraId="5B8B7B4F" w14:textId="77777777" w:rsidR="00941D93" w:rsidRDefault="00941D93">
          <w:pPr>
            <w:pStyle w:val="Footer"/>
            <w:spacing w:before="80"/>
            <w:rPr>
              <w:bCs/>
            </w:rPr>
          </w:pPr>
          <w:r>
            <w:t>Test Plan</w:t>
          </w:r>
        </w:p>
        <w:p w14:paraId="11067652" w14:textId="77777777" w:rsidR="00941D93" w:rsidRDefault="00941D93">
          <w:pPr>
            <w:pStyle w:val="Footer"/>
            <w:spacing w:before="80"/>
          </w:pPr>
        </w:p>
        <w:p w14:paraId="3FF5DB7D" w14:textId="77777777" w:rsidR="00941D93" w:rsidRDefault="00941D93">
          <w:pPr>
            <w:pStyle w:val="Footer"/>
            <w:spacing w:before="80"/>
          </w:pPr>
        </w:p>
      </w:tc>
      <w:tc>
        <w:tcPr>
          <w:tcW w:w="2880" w:type="dxa"/>
        </w:tcPr>
        <w:p w14:paraId="55F230FC" w14:textId="77777777" w:rsidR="00941D93" w:rsidRDefault="009E63E3">
          <w:pPr>
            <w:pStyle w:val="Footer"/>
            <w:spacing w:before="80"/>
            <w:rPr>
              <w:bCs/>
            </w:rPr>
          </w:pPr>
          <w:r>
            <w:t>Team 10</w:t>
          </w:r>
        </w:p>
      </w:tc>
      <w:tc>
        <w:tcPr>
          <w:tcW w:w="1980" w:type="dxa"/>
        </w:tcPr>
        <w:p w14:paraId="474E26F0" w14:textId="77777777" w:rsidR="00941D93" w:rsidRDefault="00941D93">
          <w:pPr>
            <w:pStyle w:val="Footer"/>
            <w:spacing w:before="80"/>
            <w:rPr>
              <w:bCs/>
            </w:rPr>
          </w:pPr>
          <w:r>
            <w:rPr>
              <w:bCs/>
            </w:rPr>
            <w:t>Date</w:t>
          </w:r>
        </w:p>
        <w:p w14:paraId="1C38948A" w14:textId="77777777" w:rsidR="00941D93" w:rsidRDefault="00941D93">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E057C9">
            <w:rPr>
              <w:b w:val="0"/>
              <w:bCs/>
              <w:noProof/>
            </w:rPr>
            <w:t>4/13/2020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E057C9">
            <w:rPr>
              <w:b w:val="0"/>
              <w:bCs/>
              <w:noProof/>
            </w:rPr>
            <w:t>2:24 PM</w:t>
          </w:r>
          <w:r>
            <w:rPr>
              <w:b w:val="0"/>
              <w:bCs/>
            </w:rPr>
            <w:fldChar w:fldCharType="end"/>
          </w:r>
        </w:p>
      </w:tc>
      <w:tc>
        <w:tcPr>
          <w:tcW w:w="1080" w:type="dxa"/>
        </w:tcPr>
        <w:p w14:paraId="41A73352" w14:textId="77777777" w:rsidR="00941D93" w:rsidRDefault="00941D93">
          <w:pPr>
            <w:pStyle w:val="Footer"/>
            <w:spacing w:before="80"/>
            <w:rPr>
              <w:bCs/>
            </w:rPr>
          </w:pPr>
          <w:r>
            <w:rPr>
              <w:bCs/>
            </w:rPr>
            <w:t>Page</w:t>
          </w:r>
        </w:p>
        <w:p w14:paraId="4668ABAD" w14:textId="77777777" w:rsidR="00941D93" w:rsidRDefault="00941D93">
          <w:pPr>
            <w:pStyle w:val="Footer"/>
            <w:spacing w:before="80"/>
          </w:pPr>
          <w:r>
            <w:rPr>
              <w:b w:val="0"/>
              <w:bCs/>
            </w:rPr>
            <w:fldChar w:fldCharType="begin"/>
          </w:r>
          <w:r>
            <w:rPr>
              <w:b w:val="0"/>
              <w:bCs/>
            </w:rPr>
            <w:instrText xml:space="preserve">page </w:instrText>
          </w:r>
          <w:r>
            <w:rPr>
              <w:b w:val="0"/>
              <w:bCs/>
            </w:rPr>
            <w:fldChar w:fldCharType="separate"/>
          </w:r>
          <w:r w:rsidR="00E057C9">
            <w:rPr>
              <w:b w:val="0"/>
              <w:bCs/>
              <w:noProof/>
            </w:rPr>
            <w:t>iii</w:t>
          </w:r>
          <w:r>
            <w:rPr>
              <w:b w:val="0"/>
              <w:bCs/>
            </w:rPr>
            <w:fldChar w:fldCharType="end"/>
          </w:r>
          <w:r>
            <w:t xml:space="preserve"> </w:t>
          </w:r>
        </w:p>
        <w:p w14:paraId="388EF25A" w14:textId="77777777" w:rsidR="00941D93" w:rsidRDefault="00941D93">
          <w:pPr>
            <w:pStyle w:val="Footer"/>
            <w:spacing w:before="80"/>
          </w:pPr>
        </w:p>
        <w:p w14:paraId="5EF42CC0" w14:textId="77777777" w:rsidR="00941D93" w:rsidRDefault="00941D93">
          <w:pPr>
            <w:pStyle w:val="Footer"/>
            <w:spacing w:before="80"/>
          </w:pPr>
        </w:p>
      </w:tc>
    </w:tr>
  </w:tbl>
  <w:p w14:paraId="51DA2A4E" w14:textId="77777777" w:rsidR="00941D93" w:rsidRDefault="00941D9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941D93" w14:paraId="358C77A6" w14:textId="77777777">
      <w:tc>
        <w:tcPr>
          <w:tcW w:w="3240" w:type="dxa"/>
        </w:tcPr>
        <w:p w14:paraId="51396BF2" w14:textId="77777777" w:rsidR="00941D93" w:rsidRDefault="00941D93">
          <w:pPr>
            <w:pStyle w:val="Footer"/>
            <w:rPr>
              <w:b w:val="0"/>
              <w:bCs/>
            </w:rPr>
          </w:pPr>
          <w:r>
            <w:rPr>
              <w:b w:val="0"/>
              <w:bCs/>
            </w:rPr>
            <w:t>Test Plan</w:t>
          </w:r>
        </w:p>
      </w:tc>
      <w:tc>
        <w:tcPr>
          <w:tcW w:w="2880" w:type="dxa"/>
        </w:tcPr>
        <w:p w14:paraId="22EEF7F6" w14:textId="77777777" w:rsidR="00941D93" w:rsidRDefault="00D538C7">
          <w:pPr>
            <w:pStyle w:val="Footer"/>
            <w:rPr>
              <w:b w:val="0"/>
              <w:bCs/>
            </w:rPr>
          </w:pPr>
          <w:r>
            <w:t>10</w:t>
          </w:r>
        </w:p>
      </w:tc>
      <w:tc>
        <w:tcPr>
          <w:tcW w:w="1980" w:type="dxa"/>
        </w:tcPr>
        <w:p w14:paraId="44AB5210" w14:textId="77777777" w:rsidR="00941D93" w:rsidRDefault="00D538C7">
          <w:pPr>
            <w:pStyle w:val="Footer"/>
          </w:pPr>
          <w:r>
            <w:t xml:space="preserve">April </w:t>
          </w:r>
          <w:r w:rsidR="009E63E3">
            <w:t>8 2020</w:t>
          </w:r>
        </w:p>
      </w:tc>
      <w:tc>
        <w:tcPr>
          <w:tcW w:w="900" w:type="dxa"/>
        </w:tcPr>
        <w:p w14:paraId="7B780467" w14:textId="77777777" w:rsidR="00941D93" w:rsidRDefault="00941D93">
          <w:pPr>
            <w:pStyle w:val="Footer"/>
            <w:rPr>
              <w:b w:val="0"/>
              <w:bCs/>
            </w:rPr>
          </w:pPr>
          <w:r>
            <w:rPr>
              <w:b w:val="0"/>
              <w:bCs/>
            </w:rPr>
            <w:t>Page</w:t>
          </w:r>
        </w:p>
        <w:p w14:paraId="464DE664" w14:textId="77777777" w:rsidR="00941D93" w:rsidRDefault="00941D93">
          <w:pPr>
            <w:pStyle w:val="Footer"/>
            <w:rPr>
              <w:b w:val="0"/>
              <w:bCs/>
            </w:rPr>
          </w:pPr>
          <w:r>
            <w:rPr>
              <w:rStyle w:val="PageNumber"/>
            </w:rPr>
            <w:fldChar w:fldCharType="begin"/>
          </w:r>
          <w:r>
            <w:rPr>
              <w:rStyle w:val="PageNumber"/>
            </w:rPr>
            <w:instrText xml:space="preserve"> PAGE </w:instrText>
          </w:r>
          <w:r>
            <w:rPr>
              <w:rStyle w:val="PageNumber"/>
            </w:rPr>
            <w:fldChar w:fldCharType="separate"/>
          </w:r>
          <w:r w:rsidR="00E057C9">
            <w:rPr>
              <w:rStyle w:val="PageNumber"/>
              <w:noProof/>
            </w:rPr>
            <w:t>4</w:t>
          </w:r>
          <w:r>
            <w:rPr>
              <w:rStyle w:val="PageNumber"/>
            </w:rPr>
            <w:fldChar w:fldCharType="end"/>
          </w:r>
        </w:p>
      </w:tc>
    </w:tr>
  </w:tbl>
  <w:p w14:paraId="68D6F5AB" w14:textId="77777777" w:rsidR="00941D93" w:rsidRDefault="00941D9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9E63E3" w14:paraId="75F42535" w14:textId="77777777">
      <w:tc>
        <w:tcPr>
          <w:tcW w:w="3240" w:type="dxa"/>
        </w:tcPr>
        <w:p w14:paraId="4758C879" w14:textId="77777777" w:rsidR="009E63E3" w:rsidRDefault="009E63E3">
          <w:pPr>
            <w:pStyle w:val="Footer"/>
            <w:rPr>
              <w:b w:val="0"/>
              <w:bCs/>
            </w:rPr>
          </w:pPr>
          <w:r>
            <w:rPr>
              <w:b w:val="0"/>
              <w:bCs/>
            </w:rPr>
            <w:t>Test Plan</w:t>
          </w:r>
        </w:p>
      </w:tc>
      <w:tc>
        <w:tcPr>
          <w:tcW w:w="2880" w:type="dxa"/>
        </w:tcPr>
        <w:p w14:paraId="340FB3D5" w14:textId="77777777" w:rsidR="009E63E3" w:rsidRDefault="008E2B9C">
          <w:pPr>
            <w:pStyle w:val="Footer"/>
            <w:rPr>
              <w:b w:val="0"/>
              <w:bCs/>
            </w:rPr>
          </w:pPr>
          <w:r>
            <w:fldChar w:fldCharType="begin"/>
          </w:r>
          <w:r>
            <w:instrText xml:space="preserve"> DOCPROPERTY "Company"  \* MERGEFORMAT </w:instrText>
          </w:r>
          <w:r>
            <w:fldChar w:fldCharType="separate"/>
          </w:r>
          <w:r w:rsidR="009E63E3">
            <w:t>&lt;Enter team name here&gt;</w:t>
          </w:r>
          <w:r>
            <w:fldChar w:fldCharType="end"/>
          </w:r>
        </w:p>
      </w:tc>
      <w:tc>
        <w:tcPr>
          <w:tcW w:w="1980" w:type="dxa"/>
        </w:tcPr>
        <w:p w14:paraId="5972BF1B" w14:textId="77777777" w:rsidR="009E63E3" w:rsidRDefault="009E63E3">
          <w:pPr>
            <w:pStyle w:val="Footer"/>
          </w:pPr>
          <w:r>
            <w:t>&lt;date&gt;</w:t>
          </w:r>
        </w:p>
      </w:tc>
      <w:tc>
        <w:tcPr>
          <w:tcW w:w="900" w:type="dxa"/>
        </w:tcPr>
        <w:p w14:paraId="221A48A6" w14:textId="77777777" w:rsidR="009E63E3" w:rsidRDefault="009E63E3">
          <w:pPr>
            <w:pStyle w:val="Footer"/>
            <w:rPr>
              <w:b w:val="0"/>
              <w:bCs/>
            </w:rPr>
          </w:pPr>
          <w:r>
            <w:rPr>
              <w:b w:val="0"/>
              <w:bCs/>
            </w:rPr>
            <w:t>Page</w:t>
          </w:r>
        </w:p>
        <w:p w14:paraId="6561D9F9" w14:textId="77777777" w:rsidR="009E63E3" w:rsidRDefault="009E63E3">
          <w:pPr>
            <w:pStyle w:val="Footer"/>
            <w:rPr>
              <w:b w:val="0"/>
              <w:bCs/>
            </w:rPr>
          </w:pPr>
          <w:r>
            <w:rPr>
              <w:rStyle w:val="PageNumber"/>
            </w:rPr>
            <w:fldChar w:fldCharType="begin"/>
          </w:r>
          <w:r>
            <w:rPr>
              <w:rStyle w:val="PageNumber"/>
            </w:rPr>
            <w:instrText xml:space="preserve"> PAGE </w:instrText>
          </w:r>
          <w:r>
            <w:rPr>
              <w:rStyle w:val="PageNumber"/>
            </w:rPr>
            <w:fldChar w:fldCharType="separate"/>
          </w:r>
          <w:r w:rsidR="00E057C9">
            <w:rPr>
              <w:rStyle w:val="PageNumber"/>
              <w:noProof/>
            </w:rPr>
            <w:t>2</w:t>
          </w:r>
          <w:r>
            <w:rPr>
              <w:rStyle w:val="PageNumber"/>
            </w:rPr>
            <w:fldChar w:fldCharType="end"/>
          </w:r>
        </w:p>
      </w:tc>
    </w:tr>
  </w:tbl>
  <w:p w14:paraId="324456D8" w14:textId="77777777" w:rsidR="009E63E3" w:rsidRDefault="009E63E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9E63E3" w14:paraId="5DB4977E" w14:textId="77777777">
      <w:tc>
        <w:tcPr>
          <w:tcW w:w="3240" w:type="dxa"/>
        </w:tcPr>
        <w:p w14:paraId="6D06FD1E" w14:textId="77777777" w:rsidR="009E63E3" w:rsidRDefault="009E63E3">
          <w:pPr>
            <w:pStyle w:val="Footer"/>
            <w:rPr>
              <w:b w:val="0"/>
              <w:bCs/>
            </w:rPr>
          </w:pPr>
          <w:r>
            <w:rPr>
              <w:b w:val="0"/>
              <w:bCs/>
            </w:rPr>
            <w:t>Test Plan</w:t>
          </w:r>
        </w:p>
      </w:tc>
      <w:tc>
        <w:tcPr>
          <w:tcW w:w="2880" w:type="dxa"/>
        </w:tcPr>
        <w:p w14:paraId="40295A2A" w14:textId="77777777" w:rsidR="009E63E3" w:rsidRDefault="008E2B9C">
          <w:pPr>
            <w:pStyle w:val="Footer"/>
            <w:rPr>
              <w:b w:val="0"/>
              <w:bCs/>
            </w:rPr>
          </w:pPr>
          <w:r>
            <w:fldChar w:fldCharType="begin"/>
          </w:r>
          <w:r>
            <w:instrText xml:space="preserve"> DOCPROPERTY "Company" </w:instrText>
          </w:r>
          <w:r>
            <w:instrText xml:space="preserve"> \* MERGEFORMAT </w:instrText>
          </w:r>
          <w:r>
            <w:fldChar w:fldCharType="separate"/>
          </w:r>
          <w:r w:rsidR="009E63E3">
            <w:t>&lt;Enter team name here&gt;</w:t>
          </w:r>
          <w:r>
            <w:fldChar w:fldCharType="end"/>
          </w:r>
        </w:p>
      </w:tc>
      <w:tc>
        <w:tcPr>
          <w:tcW w:w="1980" w:type="dxa"/>
        </w:tcPr>
        <w:p w14:paraId="0D74D740" w14:textId="77777777" w:rsidR="009E63E3" w:rsidRDefault="009E63E3">
          <w:pPr>
            <w:pStyle w:val="Footer"/>
          </w:pPr>
          <w:r>
            <w:t>&lt;date&gt;</w:t>
          </w:r>
        </w:p>
      </w:tc>
      <w:tc>
        <w:tcPr>
          <w:tcW w:w="900" w:type="dxa"/>
        </w:tcPr>
        <w:p w14:paraId="56726B7F" w14:textId="77777777" w:rsidR="009E63E3" w:rsidRDefault="009E63E3">
          <w:pPr>
            <w:pStyle w:val="Footer"/>
            <w:rPr>
              <w:b w:val="0"/>
              <w:bCs/>
            </w:rPr>
          </w:pPr>
          <w:r>
            <w:rPr>
              <w:b w:val="0"/>
              <w:bCs/>
            </w:rPr>
            <w:t>Page</w:t>
          </w:r>
        </w:p>
        <w:p w14:paraId="7E92B848" w14:textId="77777777" w:rsidR="009E63E3" w:rsidRDefault="009E63E3">
          <w:pPr>
            <w:pStyle w:val="Footer"/>
            <w:rPr>
              <w:b w:val="0"/>
              <w:bCs/>
            </w:rPr>
          </w:pPr>
          <w:r>
            <w:rPr>
              <w:rStyle w:val="PageNumber"/>
            </w:rPr>
            <w:fldChar w:fldCharType="begin"/>
          </w:r>
          <w:r>
            <w:rPr>
              <w:rStyle w:val="PageNumber"/>
            </w:rPr>
            <w:instrText xml:space="preserve"> PAGE </w:instrText>
          </w:r>
          <w:r>
            <w:rPr>
              <w:rStyle w:val="PageNumber"/>
            </w:rPr>
            <w:fldChar w:fldCharType="separate"/>
          </w:r>
          <w:r w:rsidR="00E057C9">
            <w:rPr>
              <w:rStyle w:val="PageNumber"/>
              <w:noProof/>
            </w:rPr>
            <w:t>2</w:t>
          </w:r>
          <w:r>
            <w:rPr>
              <w:rStyle w:val="PageNumber"/>
            </w:rPr>
            <w:fldChar w:fldCharType="end"/>
          </w:r>
        </w:p>
      </w:tc>
    </w:tr>
  </w:tbl>
  <w:p w14:paraId="7424A7FE" w14:textId="77777777" w:rsidR="009E63E3" w:rsidRDefault="009E63E3">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7C02F4" w14:paraId="15BFFBE0" w14:textId="77777777">
      <w:tc>
        <w:tcPr>
          <w:tcW w:w="3240" w:type="dxa"/>
        </w:tcPr>
        <w:p w14:paraId="757518EF" w14:textId="77777777" w:rsidR="007C02F4" w:rsidRDefault="007C02F4">
          <w:pPr>
            <w:pStyle w:val="Footer"/>
            <w:rPr>
              <w:b w:val="0"/>
              <w:bCs/>
            </w:rPr>
          </w:pPr>
          <w:r>
            <w:rPr>
              <w:b w:val="0"/>
              <w:bCs/>
            </w:rPr>
            <w:t>Test Plan</w:t>
          </w:r>
        </w:p>
      </w:tc>
      <w:tc>
        <w:tcPr>
          <w:tcW w:w="2880" w:type="dxa"/>
        </w:tcPr>
        <w:p w14:paraId="284A6CDB" w14:textId="77777777" w:rsidR="007C02F4" w:rsidRDefault="007C02F4">
          <w:pPr>
            <w:pStyle w:val="Footer"/>
            <w:rPr>
              <w:b w:val="0"/>
              <w:bCs/>
            </w:rPr>
          </w:pPr>
          <w:fldSimple w:instr=" DOCPROPERTY &quot;Company&quot;  \* MERGEFORMAT ">
            <w:r>
              <w:t>&lt;Enter team name here&gt;</w:t>
            </w:r>
          </w:fldSimple>
        </w:p>
      </w:tc>
      <w:tc>
        <w:tcPr>
          <w:tcW w:w="1980" w:type="dxa"/>
        </w:tcPr>
        <w:p w14:paraId="4A3ED3EA" w14:textId="77777777" w:rsidR="007C02F4" w:rsidRDefault="007C02F4">
          <w:pPr>
            <w:pStyle w:val="Footer"/>
          </w:pPr>
          <w:r>
            <w:t>&lt;date&gt;</w:t>
          </w:r>
        </w:p>
      </w:tc>
      <w:tc>
        <w:tcPr>
          <w:tcW w:w="900" w:type="dxa"/>
        </w:tcPr>
        <w:p w14:paraId="6754A759" w14:textId="77777777" w:rsidR="007C02F4" w:rsidRDefault="007C02F4">
          <w:pPr>
            <w:pStyle w:val="Footer"/>
            <w:rPr>
              <w:b w:val="0"/>
              <w:bCs/>
            </w:rPr>
          </w:pPr>
          <w:r>
            <w:rPr>
              <w:b w:val="0"/>
              <w:bCs/>
            </w:rPr>
            <w:t>Page</w:t>
          </w:r>
        </w:p>
        <w:p w14:paraId="35A4FE63" w14:textId="77777777" w:rsidR="007C02F4" w:rsidRDefault="007C02F4">
          <w:pPr>
            <w:pStyle w:val="Footer"/>
            <w:rPr>
              <w:b w:val="0"/>
              <w:bCs/>
            </w:rPr>
          </w:pPr>
          <w:r>
            <w:rPr>
              <w:rStyle w:val="PageNumber"/>
            </w:rPr>
            <w:fldChar w:fldCharType="begin"/>
          </w:r>
          <w:r>
            <w:rPr>
              <w:rStyle w:val="PageNumber"/>
            </w:rPr>
            <w:instrText xml:space="preserve"> PAGE </w:instrText>
          </w:r>
          <w:r>
            <w:rPr>
              <w:rStyle w:val="PageNumber"/>
            </w:rPr>
            <w:fldChar w:fldCharType="separate"/>
          </w:r>
          <w:r w:rsidR="00E057C9">
            <w:rPr>
              <w:rStyle w:val="PageNumber"/>
              <w:noProof/>
            </w:rPr>
            <w:t>2</w:t>
          </w:r>
          <w:r>
            <w:rPr>
              <w:rStyle w:val="PageNumber"/>
            </w:rPr>
            <w:fldChar w:fldCharType="end"/>
          </w:r>
        </w:p>
      </w:tc>
    </w:tr>
  </w:tbl>
  <w:p w14:paraId="012E8709" w14:textId="77777777" w:rsidR="007C02F4" w:rsidRDefault="007C02F4">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4326F2" w14:paraId="0443BAB8" w14:textId="77777777">
      <w:tc>
        <w:tcPr>
          <w:tcW w:w="3240" w:type="dxa"/>
        </w:tcPr>
        <w:p w14:paraId="731E4BDE" w14:textId="77777777" w:rsidR="004326F2" w:rsidRDefault="004326F2">
          <w:pPr>
            <w:pStyle w:val="Footer"/>
            <w:rPr>
              <w:b w:val="0"/>
              <w:bCs/>
            </w:rPr>
          </w:pPr>
          <w:r>
            <w:rPr>
              <w:b w:val="0"/>
              <w:bCs/>
            </w:rPr>
            <w:t>Test Plan</w:t>
          </w:r>
        </w:p>
      </w:tc>
      <w:tc>
        <w:tcPr>
          <w:tcW w:w="2880" w:type="dxa"/>
        </w:tcPr>
        <w:p w14:paraId="6C516966" w14:textId="77777777" w:rsidR="004326F2" w:rsidRDefault="004326F2">
          <w:pPr>
            <w:pStyle w:val="Footer"/>
            <w:rPr>
              <w:b w:val="0"/>
              <w:bCs/>
            </w:rPr>
          </w:pPr>
          <w:fldSimple w:instr=" DOCPROPERTY &quot;Company&quot;  \* MERGEFORMAT ">
            <w:r>
              <w:t>&lt;Enter team name here&gt;</w:t>
            </w:r>
          </w:fldSimple>
        </w:p>
      </w:tc>
      <w:tc>
        <w:tcPr>
          <w:tcW w:w="1980" w:type="dxa"/>
        </w:tcPr>
        <w:p w14:paraId="0A4561AC" w14:textId="77777777" w:rsidR="004326F2" w:rsidRDefault="004326F2">
          <w:pPr>
            <w:pStyle w:val="Footer"/>
          </w:pPr>
          <w:r>
            <w:t>&lt;date&gt;</w:t>
          </w:r>
        </w:p>
      </w:tc>
      <w:tc>
        <w:tcPr>
          <w:tcW w:w="900" w:type="dxa"/>
        </w:tcPr>
        <w:p w14:paraId="22C0C174" w14:textId="77777777" w:rsidR="004326F2" w:rsidRDefault="004326F2">
          <w:pPr>
            <w:pStyle w:val="Footer"/>
            <w:rPr>
              <w:b w:val="0"/>
              <w:bCs/>
            </w:rPr>
          </w:pPr>
          <w:r>
            <w:rPr>
              <w:b w:val="0"/>
              <w:bCs/>
            </w:rPr>
            <w:t>Page</w:t>
          </w:r>
        </w:p>
        <w:p w14:paraId="57CA3AEF" w14:textId="77777777" w:rsidR="004326F2" w:rsidRDefault="004326F2">
          <w:pPr>
            <w:pStyle w:val="Footer"/>
            <w:rPr>
              <w:b w:val="0"/>
              <w:bCs/>
            </w:rPr>
          </w:pPr>
          <w:r>
            <w:rPr>
              <w:rStyle w:val="PageNumber"/>
            </w:rPr>
            <w:fldChar w:fldCharType="begin"/>
          </w:r>
          <w:r>
            <w:rPr>
              <w:rStyle w:val="PageNumber"/>
            </w:rPr>
            <w:instrText xml:space="preserve"> PAGE </w:instrText>
          </w:r>
          <w:r>
            <w:rPr>
              <w:rStyle w:val="PageNumber"/>
            </w:rPr>
            <w:fldChar w:fldCharType="separate"/>
          </w:r>
          <w:r w:rsidR="00E057C9">
            <w:rPr>
              <w:rStyle w:val="PageNumber"/>
              <w:noProof/>
            </w:rPr>
            <w:t>2</w:t>
          </w:r>
          <w:r>
            <w:rPr>
              <w:rStyle w:val="PageNumber"/>
            </w:rPr>
            <w:fldChar w:fldCharType="end"/>
          </w:r>
        </w:p>
      </w:tc>
    </w:tr>
  </w:tbl>
  <w:p w14:paraId="355EDACB" w14:textId="77777777" w:rsidR="004326F2" w:rsidRDefault="004326F2">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9E63E3" w14:paraId="1A168D41" w14:textId="77777777">
      <w:tc>
        <w:tcPr>
          <w:tcW w:w="3240" w:type="dxa"/>
        </w:tcPr>
        <w:p w14:paraId="20D1F30E" w14:textId="77777777" w:rsidR="009E63E3" w:rsidRDefault="009E63E3">
          <w:pPr>
            <w:pStyle w:val="Footer"/>
            <w:rPr>
              <w:b w:val="0"/>
              <w:bCs/>
            </w:rPr>
          </w:pPr>
          <w:r>
            <w:rPr>
              <w:b w:val="0"/>
              <w:bCs/>
            </w:rPr>
            <w:t>Test Plan</w:t>
          </w:r>
        </w:p>
      </w:tc>
      <w:tc>
        <w:tcPr>
          <w:tcW w:w="2880" w:type="dxa"/>
        </w:tcPr>
        <w:p w14:paraId="31662027" w14:textId="0877AAD7" w:rsidR="009E63E3" w:rsidRDefault="00F12E72">
          <w:pPr>
            <w:pStyle w:val="Footer"/>
            <w:rPr>
              <w:b w:val="0"/>
              <w:bCs/>
            </w:rPr>
          </w:pPr>
          <w:r>
            <w:t>Team 10</w:t>
          </w:r>
        </w:p>
      </w:tc>
      <w:tc>
        <w:tcPr>
          <w:tcW w:w="1980" w:type="dxa"/>
        </w:tcPr>
        <w:p w14:paraId="35EC3742" w14:textId="77777777" w:rsidR="009E63E3" w:rsidRDefault="009E63E3">
          <w:pPr>
            <w:pStyle w:val="Footer"/>
          </w:pPr>
          <w:r>
            <w:t>&lt;date&gt;</w:t>
          </w:r>
        </w:p>
      </w:tc>
      <w:tc>
        <w:tcPr>
          <w:tcW w:w="900" w:type="dxa"/>
        </w:tcPr>
        <w:p w14:paraId="4210B691" w14:textId="77777777" w:rsidR="009E63E3" w:rsidRDefault="009E63E3">
          <w:pPr>
            <w:pStyle w:val="Footer"/>
            <w:rPr>
              <w:b w:val="0"/>
              <w:bCs/>
            </w:rPr>
          </w:pPr>
          <w:r>
            <w:rPr>
              <w:b w:val="0"/>
              <w:bCs/>
            </w:rPr>
            <w:t>Page</w:t>
          </w:r>
        </w:p>
        <w:p w14:paraId="1638BF7B" w14:textId="77777777" w:rsidR="009E63E3" w:rsidRDefault="009E63E3">
          <w:pPr>
            <w:pStyle w:val="Footer"/>
            <w:rPr>
              <w:b w:val="0"/>
              <w:bCs/>
            </w:rPr>
          </w:pPr>
          <w:r>
            <w:rPr>
              <w:rStyle w:val="PageNumber"/>
            </w:rPr>
            <w:fldChar w:fldCharType="begin"/>
          </w:r>
          <w:r>
            <w:rPr>
              <w:rStyle w:val="PageNumber"/>
            </w:rPr>
            <w:instrText xml:space="preserve"> PAGE </w:instrText>
          </w:r>
          <w:r>
            <w:rPr>
              <w:rStyle w:val="PageNumber"/>
            </w:rPr>
            <w:fldChar w:fldCharType="separate"/>
          </w:r>
          <w:r w:rsidR="00E057C9">
            <w:rPr>
              <w:rStyle w:val="PageNumber"/>
              <w:noProof/>
            </w:rPr>
            <w:t>5</w:t>
          </w:r>
          <w:r>
            <w:rPr>
              <w:rStyle w:val="PageNumber"/>
            </w:rPr>
            <w:fldChar w:fldCharType="end"/>
          </w:r>
        </w:p>
      </w:tc>
    </w:tr>
  </w:tbl>
  <w:p w14:paraId="6E35B999" w14:textId="77777777" w:rsidR="009E63E3" w:rsidRDefault="009E63E3">
    <w:pPr>
      <w:pStyle w:val="Footer"/>
    </w:pPr>
  </w:p>
  <w:p w14:paraId="71E11BAB" w14:textId="77777777" w:rsidR="009E63E3" w:rsidRDefault="009E63E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72DE2B" w14:textId="77777777" w:rsidR="008E2B9C" w:rsidRDefault="008E2B9C">
      <w:r>
        <w:separator/>
      </w:r>
    </w:p>
  </w:footnote>
  <w:footnote w:type="continuationSeparator" w:id="0">
    <w:p w14:paraId="7AD27625" w14:textId="77777777" w:rsidR="008E2B9C" w:rsidRDefault="008E2B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0369F" w14:textId="77777777" w:rsidR="00941D93" w:rsidRDefault="00941D93">
    <w:pPr>
      <w:rPr>
        <w:sz w:val="24"/>
      </w:rPr>
    </w:pPr>
  </w:p>
  <w:p w14:paraId="0A7C247E" w14:textId="77777777" w:rsidR="00941D93" w:rsidRDefault="00941D93">
    <w:pPr>
      <w:pBdr>
        <w:top w:val="single" w:sz="6" w:space="1" w:color="auto"/>
      </w:pBdr>
      <w:rPr>
        <w:sz w:val="24"/>
      </w:rPr>
    </w:pPr>
  </w:p>
  <w:p w14:paraId="5790A820" w14:textId="77777777" w:rsidR="00941D93" w:rsidRDefault="00795A62">
    <w:pPr>
      <w:pStyle w:val="Title"/>
    </w:pPr>
    <w:r>
      <w:t>Team 10</w:t>
    </w:r>
  </w:p>
  <w:p w14:paraId="638EAFDC" w14:textId="77777777" w:rsidR="00941D93" w:rsidRDefault="00941D93">
    <w:pPr>
      <w:pBdr>
        <w:bottom w:val="single" w:sz="6" w:space="1" w:color="auto"/>
      </w:pBdr>
      <w:jc w:val="right"/>
      <w:rPr>
        <w:sz w:val="24"/>
      </w:rPr>
    </w:pPr>
  </w:p>
  <w:p w14:paraId="73FD7BC3" w14:textId="77777777" w:rsidR="00941D93" w:rsidRDefault="00941D93">
    <w:pPr>
      <w:pStyle w:val="Title"/>
    </w:pPr>
  </w:p>
  <w:p w14:paraId="5E81D6CF" w14:textId="77777777" w:rsidR="00941D93" w:rsidRDefault="00941D93">
    <w:pPr>
      <w:pStyle w:val="Title"/>
    </w:pPr>
  </w:p>
  <w:p w14:paraId="361A9D7D" w14:textId="77777777" w:rsidR="00941D93" w:rsidRDefault="00941D93">
    <w:pPr>
      <w:pStyle w:val="Title"/>
    </w:pPr>
  </w:p>
  <w:p w14:paraId="36189988" w14:textId="77777777" w:rsidR="00941D93" w:rsidRDefault="00941D93">
    <w:pPr>
      <w:pStyle w:val="Title"/>
    </w:pPr>
  </w:p>
  <w:p w14:paraId="68C6B711" w14:textId="77777777" w:rsidR="00941D93" w:rsidRDefault="00941D93">
    <w:pPr>
      <w:pStyle w:val="Title"/>
    </w:pPr>
  </w:p>
  <w:p w14:paraId="2A69FE04" w14:textId="77777777" w:rsidR="00941D93" w:rsidRDefault="00941D93">
    <w:pPr>
      <w:pStyle w:val="Title"/>
    </w:pPr>
  </w:p>
  <w:p w14:paraId="3F429614" w14:textId="77777777" w:rsidR="00941D93" w:rsidRDefault="00941D93">
    <w:pPr>
      <w:pStyle w:val="Title"/>
    </w:pPr>
  </w:p>
  <w:p w14:paraId="788440B3" w14:textId="77777777" w:rsidR="00941D93" w:rsidRDefault="00941D93">
    <w:pPr>
      <w:pStyle w:val="Title"/>
    </w:pPr>
  </w:p>
  <w:p w14:paraId="04B2FF27" w14:textId="77777777" w:rsidR="00941D93" w:rsidRDefault="00941D93">
    <w:pPr>
      <w:pStyle w:val="Title"/>
    </w:pPr>
  </w:p>
  <w:p w14:paraId="61F332D7" w14:textId="77777777" w:rsidR="00941D93" w:rsidRDefault="00941D93">
    <w:pPr>
      <w:pStyle w:val="Title"/>
    </w:pPr>
  </w:p>
  <w:p w14:paraId="49F23A5F" w14:textId="77777777" w:rsidR="00941D93" w:rsidRDefault="00941D93"/>
  <w:p w14:paraId="6CB6274D" w14:textId="77777777" w:rsidR="00941D93" w:rsidRDefault="00941D93"/>
  <w:p w14:paraId="230E982E" w14:textId="77777777" w:rsidR="00941D93" w:rsidRDefault="00941D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61BFE" w14:textId="77777777" w:rsidR="00941D93" w:rsidRDefault="00941D93">
    <w:pPr>
      <w:pStyle w:val="Header"/>
    </w:pPr>
    <w:r>
      <w:t>Test Plan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760421" w14:textId="77777777" w:rsidR="00941D93" w:rsidRDefault="00941D93">
    <w:pPr>
      <w:pStyle w:val="Header"/>
    </w:pPr>
    <w:r>
      <w:t>Test Plan</w:t>
    </w:r>
    <w:r>
      <w:tab/>
    </w:r>
    <w:r>
      <w:tab/>
    </w:r>
  </w:p>
  <w:p w14:paraId="2189508A" w14:textId="77777777" w:rsidR="00941D93" w:rsidRDefault="00941D9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3D28" w14:textId="77777777" w:rsidR="009E63E3" w:rsidRDefault="009E63E3">
    <w:pPr>
      <w:pStyle w:val="Header"/>
    </w:pPr>
    <w:r>
      <w:t>Test Plan</w:t>
    </w:r>
    <w:r>
      <w:tab/>
    </w:r>
    <w:r>
      <w:tab/>
    </w:r>
  </w:p>
  <w:p w14:paraId="327A1EBE" w14:textId="77777777" w:rsidR="009E63E3" w:rsidRDefault="009E63E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F1EAF" w14:textId="77777777" w:rsidR="009E63E3" w:rsidRDefault="009E63E3">
    <w:pPr>
      <w:pStyle w:val="Header"/>
    </w:pPr>
    <w:r>
      <w:t>Test Plan</w:t>
    </w:r>
    <w:r>
      <w:tab/>
    </w:r>
    <w:r>
      <w:tab/>
    </w:r>
  </w:p>
  <w:p w14:paraId="61A90075" w14:textId="77777777" w:rsidR="009E63E3" w:rsidRDefault="009E63E3">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7EF9B" w14:textId="77777777" w:rsidR="007C02F4" w:rsidRDefault="007C02F4">
    <w:pPr>
      <w:pStyle w:val="Header"/>
    </w:pPr>
    <w:r>
      <w:t>Test Plan</w:t>
    </w:r>
    <w:r>
      <w:tab/>
    </w:r>
    <w:r>
      <w:tab/>
    </w:r>
  </w:p>
  <w:p w14:paraId="0FAFD47E" w14:textId="77777777" w:rsidR="007C02F4" w:rsidRDefault="007C02F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51BDE" w14:textId="77777777" w:rsidR="004326F2" w:rsidRDefault="004326F2">
    <w:pPr>
      <w:pStyle w:val="Header"/>
    </w:pPr>
    <w:r>
      <w:t>Test Plan</w:t>
    </w:r>
    <w:r>
      <w:tab/>
    </w:r>
    <w:r>
      <w:tab/>
    </w:r>
  </w:p>
  <w:p w14:paraId="72AB0024" w14:textId="77777777" w:rsidR="004326F2" w:rsidRDefault="004326F2">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3ADED" w14:textId="77777777" w:rsidR="009E63E3" w:rsidRDefault="009E63E3">
    <w:pPr>
      <w:pStyle w:val="Header"/>
    </w:pPr>
    <w:r>
      <w:t>Test Plan</w:t>
    </w:r>
    <w:r>
      <w:tab/>
    </w:r>
    <w:r>
      <w:tab/>
    </w:r>
  </w:p>
  <w:p w14:paraId="2D244374" w14:textId="77777777" w:rsidR="009E63E3" w:rsidRDefault="009E63E3">
    <w:pPr>
      <w:pStyle w:val="Header"/>
    </w:pPr>
  </w:p>
  <w:p w14:paraId="4FA3B3BA" w14:textId="77777777" w:rsidR="009E63E3" w:rsidRDefault="009E63E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52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6"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A1F3956"/>
    <w:multiLevelType w:val="hybridMultilevel"/>
    <w:tmpl w:val="A2949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3"/>
  </w:num>
  <w:num w:numId="13">
    <w:abstractNumId w:val="7"/>
  </w:num>
  <w:num w:numId="14">
    <w:abstractNumId w:val="2"/>
  </w:num>
  <w:num w:numId="15">
    <w:abstractNumId w:val="6"/>
  </w:num>
  <w:num w:numId="16">
    <w:abstractNumId w:val="8"/>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lio De La Cruz">
    <w15:presenceInfo w15:providerId="Windows Live" w15:userId="72d8c167eb9265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AF8"/>
    <w:rsid w:val="00013402"/>
    <w:rsid w:val="00082C89"/>
    <w:rsid w:val="000927B9"/>
    <w:rsid w:val="00111CB9"/>
    <w:rsid w:val="00150787"/>
    <w:rsid w:val="00243226"/>
    <w:rsid w:val="002A78E4"/>
    <w:rsid w:val="002F4299"/>
    <w:rsid w:val="003D58CD"/>
    <w:rsid w:val="004326F2"/>
    <w:rsid w:val="00467AE4"/>
    <w:rsid w:val="004706B7"/>
    <w:rsid w:val="004A26A4"/>
    <w:rsid w:val="005731F3"/>
    <w:rsid w:val="005A245A"/>
    <w:rsid w:val="00613BA9"/>
    <w:rsid w:val="006C1533"/>
    <w:rsid w:val="00790ACB"/>
    <w:rsid w:val="00795A62"/>
    <w:rsid w:val="007A4335"/>
    <w:rsid w:val="007C02F4"/>
    <w:rsid w:val="007E0AF8"/>
    <w:rsid w:val="00842DC1"/>
    <w:rsid w:val="008E2B9C"/>
    <w:rsid w:val="009069AE"/>
    <w:rsid w:val="009162F5"/>
    <w:rsid w:val="00941D93"/>
    <w:rsid w:val="009E63E3"/>
    <w:rsid w:val="00A064D7"/>
    <w:rsid w:val="00A9351E"/>
    <w:rsid w:val="00B22D3B"/>
    <w:rsid w:val="00B34944"/>
    <w:rsid w:val="00B716ED"/>
    <w:rsid w:val="00D538C7"/>
    <w:rsid w:val="00D76932"/>
    <w:rsid w:val="00E057C9"/>
    <w:rsid w:val="00E47986"/>
    <w:rsid w:val="00F12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47FBBF"/>
  <w15:chartTrackingRefBased/>
  <w15:docId w15:val="{395E24B9-9A7B-4169-A636-A0F6910EE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oter" Target="footer5.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8.xml"/><Relationship Id="rId10" Type="http://schemas.microsoft.com/office/2011/relationships/commentsExtended" Target="commentsExtended.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Template>
  <TotalTime>0</TotalTime>
  <Pages>17</Pages>
  <Words>2768</Words>
  <Characters>15783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18514</CharactersWithSpaces>
  <SharedDoc>false</SharedDoc>
  <HLinks>
    <vt:vector size="156" baseType="variant">
      <vt:variant>
        <vt:i4>1441840</vt:i4>
      </vt:variant>
      <vt:variant>
        <vt:i4>152</vt:i4>
      </vt:variant>
      <vt:variant>
        <vt:i4>0</vt:i4>
      </vt:variant>
      <vt:variant>
        <vt:i4>5</vt:i4>
      </vt:variant>
      <vt:variant>
        <vt:lpwstr/>
      </vt:variant>
      <vt:variant>
        <vt:lpwstr>_Toc37454734</vt:lpwstr>
      </vt:variant>
      <vt:variant>
        <vt:i4>1114160</vt:i4>
      </vt:variant>
      <vt:variant>
        <vt:i4>146</vt:i4>
      </vt:variant>
      <vt:variant>
        <vt:i4>0</vt:i4>
      </vt:variant>
      <vt:variant>
        <vt:i4>5</vt:i4>
      </vt:variant>
      <vt:variant>
        <vt:lpwstr/>
      </vt:variant>
      <vt:variant>
        <vt:lpwstr>_Toc37454733</vt:lpwstr>
      </vt:variant>
      <vt:variant>
        <vt:i4>1048624</vt:i4>
      </vt:variant>
      <vt:variant>
        <vt:i4>140</vt:i4>
      </vt:variant>
      <vt:variant>
        <vt:i4>0</vt:i4>
      </vt:variant>
      <vt:variant>
        <vt:i4>5</vt:i4>
      </vt:variant>
      <vt:variant>
        <vt:lpwstr/>
      </vt:variant>
      <vt:variant>
        <vt:lpwstr>_Toc37454732</vt:lpwstr>
      </vt:variant>
      <vt:variant>
        <vt:i4>1245232</vt:i4>
      </vt:variant>
      <vt:variant>
        <vt:i4>134</vt:i4>
      </vt:variant>
      <vt:variant>
        <vt:i4>0</vt:i4>
      </vt:variant>
      <vt:variant>
        <vt:i4>5</vt:i4>
      </vt:variant>
      <vt:variant>
        <vt:lpwstr/>
      </vt:variant>
      <vt:variant>
        <vt:lpwstr>_Toc37454731</vt:lpwstr>
      </vt:variant>
      <vt:variant>
        <vt:i4>1179696</vt:i4>
      </vt:variant>
      <vt:variant>
        <vt:i4>128</vt:i4>
      </vt:variant>
      <vt:variant>
        <vt:i4>0</vt:i4>
      </vt:variant>
      <vt:variant>
        <vt:i4>5</vt:i4>
      </vt:variant>
      <vt:variant>
        <vt:lpwstr/>
      </vt:variant>
      <vt:variant>
        <vt:lpwstr>_Toc37454730</vt:lpwstr>
      </vt:variant>
      <vt:variant>
        <vt:i4>1769521</vt:i4>
      </vt:variant>
      <vt:variant>
        <vt:i4>122</vt:i4>
      </vt:variant>
      <vt:variant>
        <vt:i4>0</vt:i4>
      </vt:variant>
      <vt:variant>
        <vt:i4>5</vt:i4>
      </vt:variant>
      <vt:variant>
        <vt:lpwstr/>
      </vt:variant>
      <vt:variant>
        <vt:lpwstr>_Toc37454729</vt:lpwstr>
      </vt:variant>
      <vt:variant>
        <vt:i4>1703985</vt:i4>
      </vt:variant>
      <vt:variant>
        <vt:i4>116</vt:i4>
      </vt:variant>
      <vt:variant>
        <vt:i4>0</vt:i4>
      </vt:variant>
      <vt:variant>
        <vt:i4>5</vt:i4>
      </vt:variant>
      <vt:variant>
        <vt:lpwstr/>
      </vt:variant>
      <vt:variant>
        <vt:lpwstr>_Toc37454728</vt:lpwstr>
      </vt:variant>
      <vt:variant>
        <vt:i4>1376305</vt:i4>
      </vt:variant>
      <vt:variant>
        <vt:i4>110</vt:i4>
      </vt:variant>
      <vt:variant>
        <vt:i4>0</vt:i4>
      </vt:variant>
      <vt:variant>
        <vt:i4>5</vt:i4>
      </vt:variant>
      <vt:variant>
        <vt:lpwstr/>
      </vt:variant>
      <vt:variant>
        <vt:lpwstr>_Toc37454727</vt:lpwstr>
      </vt:variant>
      <vt:variant>
        <vt:i4>1310769</vt:i4>
      </vt:variant>
      <vt:variant>
        <vt:i4>104</vt:i4>
      </vt:variant>
      <vt:variant>
        <vt:i4>0</vt:i4>
      </vt:variant>
      <vt:variant>
        <vt:i4>5</vt:i4>
      </vt:variant>
      <vt:variant>
        <vt:lpwstr/>
      </vt:variant>
      <vt:variant>
        <vt:lpwstr>_Toc37454726</vt:lpwstr>
      </vt:variant>
      <vt:variant>
        <vt:i4>1507377</vt:i4>
      </vt:variant>
      <vt:variant>
        <vt:i4>98</vt:i4>
      </vt:variant>
      <vt:variant>
        <vt:i4>0</vt:i4>
      </vt:variant>
      <vt:variant>
        <vt:i4>5</vt:i4>
      </vt:variant>
      <vt:variant>
        <vt:lpwstr/>
      </vt:variant>
      <vt:variant>
        <vt:lpwstr>_Toc37454725</vt:lpwstr>
      </vt:variant>
      <vt:variant>
        <vt:i4>1441841</vt:i4>
      </vt:variant>
      <vt:variant>
        <vt:i4>92</vt:i4>
      </vt:variant>
      <vt:variant>
        <vt:i4>0</vt:i4>
      </vt:variant>
      <vt:variant>
        <vt:i4>5</vt:i4>
      </vt:variant>
      <vt:variant>
        <vt:lpwstr/>
      </vt:variant>
      <vt:variant>
        <vt:lpwstr>_Toc37454724</vt:lpwstr>
      </vt:variant>
      <vt:variant>
        <vt:i4>1114161</vt:i4>
      </vt:variant>
      <vt:variant>
        <vt:i4>86</vt:i4>
      </vt:variant>
      <vt:variant>
        <vt:i4>0</vt:i4>
      </vt:variant>
      <vt:variant>
        <vt:i4>5</vt:i4>
      </vt:variant>
      <vt:variant>
        <vt:lpwstr/>
      </vt:variant>
      <vt:variant>
        <vt:lpwstr>_Toc37454723</vt:lpwstr>
      </vt:variant>
      <vt:variant>
        <vt:i4>1048625</vt:i4>
      </vt:variant>
      <vt:variant>
        <vt:i4>80</vt:i4>
      </vt:variant>
      <vt:variant>
        <vt:i4>0</vt:i4>
      </vt:variant>
      <vt:variant>
        <vt:i4>5</vt:i4>
      </vt:variant>
      <vt:variant>
        <vt:lpwstr/>
      </vt:variant>
      <vt:variant>
        <vt:lpwstr>_Toc37454722</vt:lpwstr>
      </vt:variant>
      <vt:variant>
        <vt:i4>1245233</vt:i4>
      </vt:variant>
      <vt:variant>
        <vt:i4>74</vt:i4>
      </vt:variant>
      <vt:variant>
        <vt:i4>0</vt:i4>
      </vt:variant>
      <vt:variant>
        <vt:i4>5</vt:i4>
      </vt:variant>
      <vt:variant>
        <vt:lpwstr/>
      </vt:variant>
      <vt:variant>
        <vt:lpwstr>_Toc37454721</vt:lpwstr>
      </vt:variant>
      <vt:variant>
        <vt:i4>1179697</vt:i4>
      </vt:variant>
      <vt:variant>
        <vt:i4>68</vt:i4>
      </vt:variant>
      <vt:variant>
        <vt:i4>0</vt:i4>
      </vt:variant>
      <vt:variant>
        <vt:i4>5</vt:i4>
      </vt:variant>
      <vt:variant>
        <vt:lpwstr/>
      </vt:variant>
      <vt:variant>
        <vt:lpwstr>_Toc37454720</vt:lpwstr>
      </vt:variant>
      <vt:variant>
        <vt:i4>1769522</vt:i4>
      </vt:variant>
      <vt:variant>
        <vt:i4>62</vt:i4>
      </vt:variant>
      <vt:variant>
        <vt:i4>0</vt:i4>
      </vt:variant>
      <vt:variant>
        <vt:i4>5</vt:i4>
      </vt:variant>
      <vt:variant>
        <vt:lpwstr/>
      </vt:variant>
      <vt:variant>
        <vt:lpwstr>_Toc37454719</vt:lpwstr>
      </vt:variant>
      <vt:variant>
        <vt:i4>1703986</vt:i4>
      </vt:variant>
      <vt:variant>
        <vt:i4>56</vt:i4>
      </vt:variant>
      <vt:variant>
        <vt:i4>0</vt:i4>
      </vt:variant>
      <vt:variant>
        <vt:i4>5</vt:i4>
      </vt:variant>
      <vt:variant>
        <vt:lpwstr/>
      </vt:variant>
      <vt:variant>
        <vt:lpwstr>_Toc37454718</vt:lpwstr>
      </vt:variant>
      <vt:variant>
        <vt:i4>1376306</vt:i4>
      </vt:variant>
      <vt:variant>
        <vt:i4>50</vt:i4>
      </vt:variant>
      <vt:variant>
        <vt:i4>0</vt:i4>
      </vt:variant>
      <vt:variant>
        <vt:i4>5</vt:i4>
      </vt:variant>
      <vt:variant>
        <vt:lpwstr/>
      </vt:variant>
      <vt:variant>
        <vt:lpwstr>_Toc37454717</vt:lpwstr>
      </vt:variant>
      <vt:variant>
        <vt:i4>1310770</vt:i4>
      </vt:variant>
      <vt:variant>
        <vt:i4>44</vt:i4>
      </vt:variant>
      <vt:variant>
        <vt:i4>0</vt:i4>
      </vt:variant>
      <vt:variant>
        <vt:i4>5</vt:i4>
      </vt:variant>
      <vt:variant>
        <vt:lpwstr/>
      </vt:variant>
      <vt:variant>
        <vt:lpwstr>_Toc37454716</vt:lpwstr>
      </vt:variant>
      <vt:variant>
        <vt:i4>1507378</vt:i4>
      </vt:variant>
      <vt:variant>
        <vt:i4>38</vt:i4>
      </vt:variant>
      <vt:variant>
        <vt:i4>0</vt:i4>
      </vt:variant>
      <vt:variant>
        <vt:i4>5</vt:i4>
      </vt:variant>
      <vt:variant>
        <vt:lpwstr/>
      </vt:variant>
      <vt:variant>
        <vt:lpwstr>_Toc37454715</vt:lpwstr>
      </vt:variant>
      <vt:variant>
        <vt:i4>1441842</vt:i4>
      </vt:variant>
      <vt:variant>
        <vt:i4>32</vt:i4>
      </vt:variant>
      <vt:variant>
        <vt:i4>0</vt:i4>
      </vt:variant>
      <vt:variant>
        <vt:i4>5</vt:i4>
      </vt:variant>
      <vt:variant>
        <vt:lpwstr/>
      </vt:variant>
      <vt:variant>
        <vt:lpwstr>_Toc37454714</vt:lpwstr>
      </vt:variant>
      <vt:variant>
        <vt:i4>1114162</vt:i4>
      </vt:variant>
      <vt:variant>
        <vt:i4>26</vt:i4>
      </vt:variant>
      <vt:variant>
        <vt:i4>0</vt:i4>
      </vt:variant>
      <vt:variant>
        <vt:i4>5</vt:i4>
      </vt:variant>
      <vt:variant>
        <vt:lpwstr/>
      </vt:variant>
      <vt:variant>
        <vt:lpwstr>_Toc37454713</vt:lpwstr>
      </vt:variant>
      <vt:variant>
        <vt:i4>1048626</vt:i4>
      </vt:variant>
      <vt:variant>
        <vt:i4>20</vt:i4>
      </vt:variant>
      <vt:variant>
        <vt:i4>0</vt:i4>
      </vt:variant>
      <vt:variant>
        <vt:i4>5</vt:i4>
      </vt:variant>
      <vt:variant>
        <vt:lpwstr/>
      </vt:variant>
      <vt:variant>
        <vt:lpwstr>_Toc37454712</vt:lpwstr>
      </vt:variant>
      <vt:variant>
        <vt:i4>1245234</vt:i4>
      </vt:variant>
      <vt:variant>
        <vt:i4>14</vt:i4>
      </vt:variant>
      <vt:variant>
        <vt:i4>0</vt:i4>
      </vt:variant>
      <vt:variant>
        <vt:i4>5</vt:i4>
      </vt:variant>
      <vt:variant>
        <vt:lpwstr/>
      </vt:variant>
      <vt:variant>
        <vt:lpwstr>_Toc37454711</vt:lpwstr>
      </vt:variant>
      <vt:variant>
        <vt:i4>1179698</vt:i4>
      </vt:variant>
      <vt:variant>
        <vt:i4>8</vt:i4>
      </vt:variant>
      <vt:variant>
        <vt:i4>0</vt:i4>
      </vt:variant>
      <vt:variant>
        <vt:i4>5</vt:i4>
      </vt:variant>
      <vt:variant>
        <vt:lpwstr/>
      </vt:variant>
      <vt:variant>
        <vt:lpwstr>_Toc37454710</vt:lpwstr>
      </vt:variant>
      <vt:variant>
        <vt:i4>1769523</vt:i4>
      </vt:variant>
      <vt:variant>
        <vt:i4>2</vt:i4>
      </vt:variant>
      <vt:variant>
        <vt:i4>0</vt:i4>
      </vt:variant>
      <vt:variant>
        <vt:i4>5</vt:i4>
      </vt:variant>
      <vt:variant>
        <vt:lpwstr/>
      </vt:variant>
      <vt:variant>
        <vt:lpwstr>_Toc37454709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Julio De La Cruz</cp:lastModifiedBy>
  <cp:revision>2</cp:revision>
  <cp:lastPrinted>2002-04-23T16:31:00Z</cp:lastPrinted>
  <dcterms:created xsi:type="dcterms:W3CDTF">2020-04-13T20:31:00Z</dcterms:created>
  <dcterms:modified xsi:type="dcterms:W3CDTF">2020-04-13T20:31:00Z</dcterms:modified>
</cp:coreProperties>
</file>